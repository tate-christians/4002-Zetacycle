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5DE5E"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F6D55D7" wp14:editId="4082E65B">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6EBFF90F"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CB5A381" w14:textId="77777777" w:rsidTr="00FA7409">
        <w:trPr>
          <w:trHeight w:val="4320"/>
        </w:trPr>
        <w:tc>
          <w:tcPr>
            <w:tcW w:w="10800" w:type="dxa"/>
          </w:tcPr>
          <w:p w14:paraId="7FD07F6E"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653D6474" w14:textId="77777777" w:rsidTr="008F1ABD">
        <w:trPr>
          <w:trHeight w:val="944"/>
        </w:trPr>
        <w:tc>
          <w:tcPr>
            <w:tcW w:w="10800" w:type="dxa"/>
            <w:vAlign w:val="center"/>
          </w:tcPr>
          <w:p w14:paraId="5F4E9881" w14:textId="4A3E701E" w:rsidR="004048B0" w:rsidRPr="004048B0" w:rsidRDefault="00C84000" w:rsidP="004048B0">
            <w:pPr>
              <w:pStyle w:val="Title"/>
            </w:pPr>
            <w:r w:rsidRPr="00C84000">
              <w:t xml:space="preserve">4002: Zetacycle website </w:t>
            </w:r>
          </w:p>
        </w:tc>
      </w:tr>
      <w:tr w:rsidR="004048B0" w:rsidRPr="004048B0" w14:paraId="5FE8AB7B" w14:textId="77777777" w:rsidTr="008F1ABD">
        <w:trPr>
          <w:trHeight w:val="1528"/>
        </w:trPr>
        <w:tc>
          <w:tcPr>
            <w:tcW w:w="10800" w:type="dxa"/>
            <w:vAlign w:val="center"/>
          </w:tcPr>
          <w:p w14:paraId="7F439CF0" w14:textId="5FC4BE2F" w:rsidR="004048B0" w:rsidRPr="004048B0" w:rsidRDefault="00C84000" w:rsidP="004048B0">
            <w:pPr>
              <w:pStyle w:val="Subtitle"/>
              <w:framePr w:wrap="auto" w:vAnchor="margin" w:hAnchor="text" w:yAlign="inline"/>
            </w:pPr>
            <w:r>
              <w:t>Due: 6/1/2022</w:t>
            </w:r>
          </w:p>
        </w:tc>
      </w:tr>
      <w:tr w:rsidR="004048B0" w:rsidRPr="004048B0" w14:paraId="45713674" w14:textId="77777777" w:rsidTr="008F1ABD">
        <w:trPr>
          <w:trHeight w:val="6491"/>
        </w:trPr>
        <w:tc>
          <w:tcPr>
            <w:tcW w:w="10800" w:type="dxa"/>
            <w:vAlign w:val="bottom"/>
          </w:tcPr>
          <w:p w14:paraId="7C07771B" w14:textId="7CFFE2E1" w:rsidR="004048B0" w:rsidRPr="004048B0" w:rsidRDefault="00C84000" w:rsidP="004048B0">
            <w:pPr>
              <w:pStyle w:val="CoverInfo"/>
              <w:rPr>
                <w:noProof/>
              </w:rPr>
            </w:pPr>
            <w:r>
              <w:rPr>
                <w:noProof/>
              </w:rPr>
              <w:t>ZETACYCLE ENGINEERING INC.</w:t>
            </w:r>
            <w:r w:rsidR="004048B0" w:rsidRPr="004048B0">
              <w:rPr>
                <w:noProof/>
              </w:rPr>
              <w:t xml:space="preserve"> </w:t>
            </w:r>
            <w:sdt>
              <w:sdtPr>
                <w:rPr>
                  <w:noProof/>
                </w:rPr>
                <w:id w:val="-1690362417"/>
                <w:placeholder>
                  <w:docPart w:val="5488692D027B45EBBC181FF545E3BC6A"/>
                </w:placeholder>
                <w:temporary/>
                <w:showingPlcHdr/>
                <w15:appearance w15:val="hidden"/>
              </w:sdtPr>
              <w:sdtEndPr/>
              <w:sdtContent>
                <w:r w:rsidR="004048B0" w:rsidRPr="004048B0">
                  <w:rPr>
                    <w:noProof/>
                  </w:rPr>
                  <w:t>|</w:t>
                </w:r>
              </w:sdtContent>
            </w:sdt>
            <w:r w:rsidR="004048B0" w:rsidRPr="004048B0">
              <w:rPr>
                <w:noProof/>
              </w:rPr>
              <w:t xml:space="preserve"> </w:t>
            </w:r>
            <w:r>
              <w:rPr>
                <w:noProof/>
              </w:rPr>
              <w:t>ZETACYCLE@GMAIL.COM</w:t>
            </w:r>
          </w:p>
        </w:tc>
      </w:tr>
    </w:tbl>
    <w:p w14:paraId="2342CC7F" w14:textId="77777777" w:rsidR="00B678B1" w:rsidRPr="004048B0" w:rsidRDefault="00B678B1" w:rsidP="004048B0"/>
    <w:p w14:paraId="54ABDB22"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60028DA1" w14:textId="77777777" w:rsidR="009C1C87" w:rsidRDefault="009C1C87">
      <w:r>
        <w:rPr>
          <w:noProof/>
        </w:rPr>
        <w:lastRenderedPageBreak/>
        <w:drawing>
          <wp:anchor distT="0" distB="0" distL="114300" distR="114300" simplePos="0" relativeHeight="251678719" behindDoc="1" locked="1" layoutInCell="1" allowOverlap="1" wp14:anchorId="78CC154F" wp14:editId="485A7940">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2746261B" w14:textId="77777777" w:rsidTr="00C17936">
        <w:trPr>
          <w:trHeight w:val="3456"/>
        </w:trPr>
        <w:tc>
          <w:tcPr>
            <w:tcW w:w="3168" w:type="dxa"/>
            <w:vMerge w:val="restart"/>
          </w:tcPr>
          <w:p w14:paraId="5D003101" w14:textId="77777777" w:rsidR="00C17936" w:rsidRPr="004048B0" w:rsidRDefault="00C17936" w:rsidP="00E92204">
            <w:pPr>
              <w:pStyle w:val="CoverInfo"/>
              <w:spacing w:before="0"/>
            </w:pPr>
          </w:p>
          <w:p w14:paraId="6B64D332" w14:textId="77777777" w:rsidR="00517D36" w:rsidRPr="004048B0" w:rsidRDefault="00517D36" w:rsidP="00D51608"/>
        </w:tc>
        <w:tc>
          <w:tcPr>
            <w:tcW w:w="6035" w:type="dxa"/>
            <w:vAlign w:val="bottom"/>
          </w:tcPr>
          <w:p w14:paraId="16070B38" w14:textId="77777777" w:rsidR="00517D36" w:rsidRPr="004048B0" w:rsidRDefault="00517D36" w:rsidP="006551C3">
            <w:pPr>
              <w:pStyle w:val="Heading2"/>
            </w:pPr>
            <w:r w:rsidRPr="004048B0">
              <w:rPr>
                <w:noProof/>
                <w:lang w:eastAsia="en-AU"/>
              </w:rPr>
              <w:drawing>
                <wp:inline distT="0" distB="0" distL="0" distR="0" wp14:anchorId="51EA6856" wp14:editId="28B18E26">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2445A711" w14:textId="77777777" w:rsidTr="00C17936">
        <w:trPr>
          <w:trHeight w:val="1368"/>
        </w:trPr>
        <w:tc>
          <w:tcPr>
            <w:tcW w:w="3168" w:type="dxa"/>
            <w:vMerge/>
          </w:tcPr>
          <w:p w14:paraId="4930AD94" w14:textId="77777777" w:rsidR="00517D36" w:rsidRPr="004048B0" w:rsidRDefault="00517D36" w:rsidP="00D51608"/>
        </w:tc>
        <w:tc>
          <w:tcPr>
            <w:tcW w:w="6035" w:type="dxa"/>
            <w:vAlign w:val="bottom"/>
          </w:tcPr>
          <w:p w14:paraId="6B7FE373" w14:textId="77777777" w:rsidR="00517D36" w:rsidRPr="004048B0" w:rsidRDefault="0055076E" w:rsidP="00C17936">
            <w:pPr>
              <w:pStyle w:val="Heading1"/>
            </w:pPr>
            <w:sdt>
              <w:sdtPr>
                <w:id w:val="202529960"/>
                <w:placeholder>
                  <w:docPart w:val="A9C2AC58B44B4096ADDDD069BC0B2B80"/>
                </w:placeholder>
                <w:temporary/>
                <w:showingPlcHdr/>
                <w15:appearance w15:val="hidden"/>
              </w:sdtPr>
              <w:sdtEndPr/>
              <w:sdtContent>
                <w:r w:rsidR="00EA0EF8" w:rsidRPr="004048B0">
                  <w:t>SUMMARY</w:t>
                </w:r>
              </w:sdtContent>
            </w:sdt>
          </w:p>
        </w:tc>
      </w:tr>
      <w:tr w:rsidR="00517D36" w:rsidRPr="004048B0" w14:paraId="67A6EA38" w14:textId="77777777" w:rsidTr="00C17936">
        <w:trPr>
          <w:trHeight w:val="7443"/>
        </w:trPr>
        <w:tc>
          <w:tcPr>
            <w:tcW w:w="3168" w:type="dxa"/>
            <w:vMerge/>
          </w:tcPr>
          <w:p w14:paraId="1F270D6C" w14:textId="77777777" w:rsidR="00517D36" w:rsidRPr="004048B0" w:rsidRDefault="00517D36" w:rsidP="00D51608"/>
        </w:tc>
        <w:tc>
          <w:tcPr>
            <w:tcW w:w="6035" w:type="dxa"/>
          </w:tcPr>
          <w:p w14:paraId="383A9E55" w14:textId="77777777" w:rsidR="00517D36" w:rsidRPr="004048B0" w:rsidRDefault="00517D36" w:rsidP="00D51608">
            <w:pPr>
              <w:rPr>
                <w:b/>
                <w:bCs/>
                <w:color w:val="FFFFFF" w:themeColor="background1"/>
              </w:rPr>
            </w:pPr>
          </w:p>
          <w:p w14:paraId="3BD90243" w14:textId="77777777" w:rsidR="00517D36" w:rsidRPr="004048B0" w:rsidRDefault="00517D36" w:rsidP="00D51608">
            <w:pPr>
              <w:rPr>
                <w:b/>
                <w:bCs/>
                <w:color w:val="FFFFFF" w:themeColor="background1"/>
              </w:rPr>
            </w:pPr>
          </w:p>
          <w:p w14:paraId="1C37F1DE" w14:textId="77777777" w:rsidR="00517D36" w:rsidRDefault="00C84000" w:rsidP="00C84000">
            <w:pPr>
              <w:pStyle w:val="NormalBold"/>
            </w:pPr>
            <w:r>
              <w:t xml:space="preserve">The goal of this project is to form a base website for a future company called </w:t>
            </w:r>
            <w:proofErr w:type="spellStart"/>
            <w:r>
              <w:t>ZetaCycle</w:t>
            </w:r>
            <w:proofErr w:type="spellEnd"/>
            <w:r>
              <w:t xml:space="preserve"> Engineering. This company’s goals will be focused on engineering machines, devices, and tool that will help promote the environment.</w:t>
            </w:r>
          </w:p>
          <w:p w14:paraId="14BB0847" w14:textId="77777777" w:rsidR="00C84000" w:rsidRDefault="00C84000" w:rsidP="00C84000">
            <w:pPr>
              <w:pStyle w:val="NormalBold"/>
            </w:pPr>
          </w:p>
          <w:p w14:paraId="66911A32" w14:textId="57696BCC" w:rsidR="00C84000" w:rsidRPr="004048B0" w:rsidRDefault="00C84000" w:rsidP="00C84000">
            <w:pPr>
              <w:pStyle w:val="NormalBold"/>
            </w:pPr>
            <w:r>
              <w:t>This website will start off as a base website, and the business will grow from here. With an email already created, customers will have a form of contact once the website launches. The website should have a main page, brief information about the company, goals, a job and design portfolio, and a contact page to start.</w:t>
            </w:r>
          </w:p>
        </w:tc>
      </w:tr>
    </w:tbl>
    <w:p w14:paraId="0974626E" w14:textId="77777777" w:rsidR="00114118" w:rsidRPr="004048B0" w:rsidRDefault="00114118"/>
    <w:p w14:paraId="50F0C1A5"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3F41ACCF"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4A9D54C2" w14:textId="77777777" w:rsidTr="006551C3">
        <w:trPr>
          <w:trHeight w:val="432"/>
        </w:trPr>
        <w:tc>
          <w:tcPr>
            <w:tcW w:w="3600" w:type="dxa"/>
            <w:vMerge w:val="restart"/>
          </w:tcPr>
          <w:p w14:paraId="558F612E" w14:textId="77777777" w:rsidR="0015336E" w:rsidRPr="004048B0" w:rsidRDefault="0015336E" w:rsidP="005947BE">
            <w:pPr>
              <w:rPr>
                <w:noProof/>
              </w:rPr>
            </w:pPr>
          </w:p>
        </w:tc>
        <w:tc>
          <w:tcPr>
            <w:tcW w:w="7200" w:type="dxa"/>
          </w:tcPr>
          <w:p w14:paraId="789015B2" w14:textId="77777777" w:rsidR="0015336E" w:rsidRPr="004048B0" w:rsidRDefault="0015336E" w:rsidP="005947BE">
            <w:pPr>
              <w:rPr>
                <w:b/>
                <w:bCs/>
              </w:rPr>
            </w:pPr>
            <w:r w:rsidRPr="004048B0">
              <w:rPr>
                <w:noProof/>
                <w:lang w:eastAsia="en-AU"/>
              </w:rPr>
              <w:drawing>
                <wp:inline distT="0" distB="0" distL="0" distR="0" wp14:anchorId="3EA718A7" wp14:editId="2B69982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63C26D7B" w14:textId="77777777" w:rsidTr="00FE44CB">
        <w:trPr>
          <w:trHeight w:val="1440"/>
        </w:trPr>
        <w:tc>
          <w:tcPr>
            <w:tcW w:w="3600" w:type="dxa"/>
            <w:vMerge/>
          </w:tcPr>
          <w:p w14:paraId="10C98380" w14:textId="77777777" w:rsidR="0015336E" w:rsidRPr="004048B0" w:rsidRDefault="0015336E" w:rsidP="005947BE">
            <w:pPr>
              <w:rPr>
                <w:noProof/>
              </w:rPr>
            </w:pPr>
          </w:p>
        </w:tc>
        <w:tc>
          <w:tcPr>
            <w:tcW w:w="7200" w:type="dxa"/>
          </w:tcPr>
          <w:p w14:paraId="1DC683FE" w14:textId="77777777" w:rsidR="0015336E" w:rsidRPr="004048B0" w:rsidRDefault="0055076E" w:rsidP="00FE44CB">
            <w:pPr>
              <w:pStyle w:val="Heading2"/>
            </w:pPr>
            <w:sdt>
              <w:sdtPr>
                <w:id w:val="-585149648"/>
                <w:placeholder>
                  <w:docPart w:val="F64CE3E7A6B94E9DA7DDAD298D874059"/>
                </w:placeholder>
                <w:temporary/>
                <w:showingPlcHdr/>
                <w15:appearance w15:val="hidden"/>
              </w:sdtPr>
              <w:sdtEndPr/>
              <w:sdtContent>
                <w:r w:rsidR="007366D6" w:rsidRPr="004048B0">
                  <w:t>Introduction</w:t>
                </w:r>
              </w:sdtContent>
            </w:sdt>
          </w:p>
        </w:tc>
      </w:tr>
      <w:tr w:rsidR="0015336E" w:rsidRPr="004048B0" w14:paraId="69C8844E" w14:textId="77777777" w:rsidTr="006551C3">
        <w:trPr>
          <w:trHeight w:val="5680"/>
        </w:trPr>
        <w:tc>
          <w:tcPr>
            <w:tcW w:w="3600" w:type="dxa"/>
            <w:vMerge/>
          </w:tcPr>
          <w:p w14:paraId="34EEE917" w14:textId="77777777" w:rsidR="0015336E" w:rsidRPr="004048B0" w:rsidRDefault="0015336E" w:rsidP="005947BE">
            <w:pPr>
              <w:rPr>
                <w:noProof/>
              </w:rPr>
            </w:pPr>
          </w:p>
        </w:tc>
        <w:tc>
          <w:tcPr>
            <w:tcW w:w="7200" w:type="dxa"/>
          </w:tcPr>
          <w:p w14:paraId="4C70F64A" w14:textId="77777777" w:rsidR="0015336E" w:rsidRPr="004048B0" w:rsidRDefault="0055076E" w:rsidP="0015336E">
            <w:pPr>
              <w:pStyle w:val="Heading3"/>
            </w:pPr>
            <w:sdt>
              <w:sdtPr>
                <w:id w:val="837890847"/>
                <w:placeholder>
                  <w:docPart w:val="64CF4BF028F743A3B702A2229302FE8C"/>
                </w:placeholder>
                <w:temporary/>
                <w:showingPlcHdr/>
                <w15:appearance w15:val="hidden"/>
              </w:sdtPr>
              <w:sdtEndPr/>
              <w:sdtContent>
                <w:r w:rsidR="00EA0EF8" w:rsidRPr="004048B0">
                  <w:t>SUBHEADING</w:t>
                </w:r>
              </w:sdtContent>
            </w:sdt>
          </w:p>
          <w:p w14:paraId="24A5540B" w14:textId="77777777" w:rsidR="0015336E" w:rsidRPr="004048B0" w:rsidRDefault="00EA0EF8" w:rsidP="0015336E">
            <w:r w:rsidRPr="004048B0">
              <w:t xml:space="preserve">Lorem ipsum dolor sit </w:t>
            </w:r>
            <w:proofErr w:type="spellStart"/>
            <w:r w:rsidRPr="004048B0">
              <w:t>amet</w:t>
            </w:r>
            <w:proofErr w:type="spellEnd"/>
            <w:r w:rsidRPr="004048B0">
              <w:t xml:space="preserve"> </w:t>
            </w:r>
            <w:proofErr w:type="spellStart"/>
            <w:r w:rsidRPr="004048B0">
              <w:t>consectetur</w:t>
            </w:r>
            <w:proofErr w:type="spellEnd"/>
            <w:r w:rsidRPr="004048B0">
              <w:t xml:space="preserve"> </w:t>
            </w:r>
            <w:proofErr w:type="spellStart"/>
            <w:r w:rsidRPr="004048B0">
              <w:t>adipiscing</w:t>
            </w:r>
            <w:proofErr w:type="spellEnd"/>
            <w:r w:rsidRPr="004048B0">
              <w:t xml:space="preserve">. Nisi </w:t>
            </w:r>
            <w:proofErr w:type="spellStart"/>
            <w:r w:rsidRPr="004048B0">
              <w:t>lacus</w:t>
            </w:r>
            <w:proofErr w:type="spellEnd"/>
            <w:r w:rsidRPr="004048B0">
              <w:t xml:space="preserve"> sed </w:t>
            </w:r>
            <w:proofErr w:type="spellStart"/>
            <w:r w:rsidRPr="004048B0">
              <w:t>viverra</w:t>
            </w:r>
            <w:proofErr w:type="spellEnd"/>
            <w:r w:rsidRPr="004048B0">
              <w:t xml:space="preserve"> </w:t>
            </w:r>
            <w:proofErr w:type="spellStart"/>
            <w:r w:rsidRPr="004048B0">
              <w:t>tellus</w:t>
            </w:r>
            <w:proofErr w:type="spellEnd"/>
            <w:r w:rsidRPr="004048B0">
              <w:t xml:space="preserve">. </w:t>
            </w:r>
            <w:proofErr w:type="spellStart"/>
            <w:r w:rsidRPr="004048B0">
              <w:t>Orci</w:t>
            </w:r>
            <w:proofErr w:type="spellEnd"/>
            <w:r w:rsidRPr="004048B0">
              <w:t xml:space="preserve"> </w:t>
            </w:r>
            <w:proofErr w:type="spellStart"/>
            <w:r w:rsidRPr="004048B0">
              <w:t>eu</w:t>
            </w:r>
            <w:proofErr w:type="spellEnd"/>
            <w:r w:rsidRPr="004048B0">
              <w:t xml:space="preserve"> </w:t>
            </w:r>
            <w:proofErr w:type="spellStart"/>
            <w:r w:rsidRPr="004048B0">
              <w:t>lobortis</w:t>
            </w:r>
            <w:proofErr w:type="spellEnd"/>
            <w:r w:rsidRPr="004048B0">
              <w:t xml:space="preserve"> </w:t>
            </w:r>
            <w:proofErr w:type="spellStart"/>
            <w:r w:rsidRPr="004048B0">
              <w:t>elementum</w:t>
            </w:r>
            <w:proofErr w:type="spellEnd"/>
            <w:r w:rsidRPr="004048B0">
              <w:t xml:space="preserve"> </w:t>
            </w:r>
            <w:proofErr w:type="spellStart"/>
            <w:r w:rsidRPr="004048B0">
              <w:t>nibh</w:t>
            </w:r>
            <w:proofErr w:type="spellEnd"/>
            <w:r w:rsidRPr="004048B0">
              <w:t xml:space="preserve"> </w:t>
            </w:r>
            <w:proofErr w:type="spellStart"/>
            <w:r w:rsidRPr="004048B0">
              <w:t>tellus</w:t>
            </w:r>
            <w:proofErr w:type="spellEnd"/>
            <w:r w:rsidRPr="004048B0">
              <w:t xml:space="preserve"> </w:t>
            </w:r>
            <w:proofErr w:type="spellStart"/>
            <w:r w:rsidRPr="004048B0">
              <w:t>molestie</w:t>
            </w:r>
            <w:proofErr w:type="spellEnd"/>
            <w:r w:rsidRPr="004048B0">
              <w:t xml:space="preserve"> </w:t>
            </w:r>
            <w:proofErr w:type="spellStart"/>
            <w:r w:rsidRPr="004048B0">
              <w:t>nunc</w:t>
            </w:r>
            <w:proofErr w:type="spellEnd"/>
            <w:r w:rsidRPr="004048B0">
              <w:t xml:space="preserve"> non. </w:t>
            </w:r>
            <w:proofErr w:type="spellStart"/>
            <w:r w:rsidRPr="004048B0">
              <w:t>Laoreet</w:t>
            </w:r>
            <w:proofErr w:type="spellEnd"/>
            <w:r w:rsidRPr="004048B0">
              <w:t xml:space="preserve"> </w:t>
            </w:r>
            <w:proofErr w:type="spellStart"/>
            <w:r w:rsidRPr="004048B0">
              <w:t>suspendisse</w:t>
            </w:r>
            <w:proofErr w:type="spellEnd"/>
            <w:r w:rsidRPr="004048B0">
              <w:t xml:space="preserve"> </w:t>
            </w:r>
            <w:proofErr w:type="spellStart"/>
            <w:r w:rsidRPr="004048B0">
              <w:t>interdum</w:t>
            </w:r>
            <w:proofErr w:type="spellEnd"/>
            <w:r w:rsidRPr="004048B0">
              <w:t xml:space="preserve"> </w:t>
            </w:r>
            <w:proofErr w:type="spellStart"/>
            <w:r w:rsidRPr="004048B0">
              <w:t>consectetur</w:t>
            </w:r>
            <w:proofErr w:type="spellEnd"/>
            <w:r w:rsidRPr="004048B0">
              <w:t xml:space="preserve"> libero id </w:t>
            </w:r>
            <w:proofErr w:type="spellStart"/>
            <w:r w:rsidRPr="004048B0">
              <w:t>faucibus</w:t>
            </w:r>
            <w:proofErr w:type="spellEnd"/>
            <w:r w:rsidRPr="004048B0">
              <w:t xml:space="preserve"> </w:t>
            </w:r>
            <w:proofErr w:type="spellStart"/>
            <w:r w:rsidRPr="004048B0">
              <w:t>nisl</w:t>
            </w:r>
            <w:proofErr w:type="spellEnd"/>
            <w:r w:rsidRPr="004048B0">
              <w:t xml:space="preserve"> </w:t>
            </w:r>
            <w:proofErr w:type="spellStart"/>
            <w:r w:rsidRPr="004048B0">
              <w:t>tincidunt</w:t>
            </w:r>
            <w:proofErr w:type="spellEnd"/>
            <w:r w:rsidRPr="004048B0">
              <w:t xml:space="preserve">. Pharetra </w:t>
            </w:r>
            <w:proofErr w:type="spellStart"/>
            <w:r w:rsidRPr="004048B0">
              <w:t>massa</w:t>
            </w:r>
            <w:proofErr w:type="spellEnd"/>
            <w:r w:rsidRPr="004048B0">
              <w:t xml:space="preserve"> </w:t>
            </w:r>
            <w:proofErr w:type="spellStart"/>
            <w:r w:rsidRPr="004048B0">
              <w:t>massa</w:t>
            </w:r>
            <w:proofErr w:type="spellEnd"/>
            <w:r w:rsidRPr="004048B0">
              <w:t xml:space="preserve"> </w:t>
            </w:r>
            <w:proofErr w:type="spellStart"/>
            <w:r w:rsidRPr="004048B0">
              <w:t>ultricies</w:t>
            </w:r>
            <w:proofErr w:type="spellEnd"/>
            <w:r w:rsidRPr="004048B0">
              <w:t xml:space="preserve"> mi </w:t>
            </w:r>
            <w:proofErr w:type="spellStart"/>
            <w:r w:rsidRPr="004048B0">
              <w:t>quis</w:t>
            </w:r>
            <w:proofErr w:type="spellEnd"/>
            <w:r w:rsidRPr="004048B0">
              <w:t xml:space="preserve"> </w:t>
            </w:r>
            <w:proofErr w:type="spellStart"/>
            <w:r w:rsidRPr="004048B0">
              <w:t>hendrerit</w:t>
            </w:r>
            <w:proofErr w:type="spellEnd"/>
            <w:r w:rsidRPr="004048B0">
              <w:t xml:space="preserve"> dolor. Non </w:t>
            </w:r>
            <w:proofErr w:type="spellStart"/>
            <w:r w:rsidRPr="004048B0">
              <w:t>tellus</w:t>
            </w:r>
            <w:proofErr w:type="spellEnd"/>
            <w:r w:rsidRPr="004048B0">
              <w:t xml:space="preserve"> </w:t>
            </w:r>
            <w:proofErr w:type="spellStart"/>
            <w:r w:rsidRPr="004048B0">
              <w:t>orci</w:t>
            </w:r>
            <w:proofErr w:type="spellEnd"/>
            <w:r w:rsidRPr="004048B0">
              <w:t xml:space="preserve"> ac auctor </w:t>
            </w:r>
            <w:proofErr w:type="spellStart"/>
            <w:r w:rsidRPr="004048B0">
              <w:t>augue</w:t>
            </w:r>
            <w:proofErr w:type="spellEnd"/>
            <w:r w:rsidRPr="004048B0">
              <w:t xml:space="preserve"> </w:t>
            </w:r>
            <w:proofErr w:type="spellStart"/>
            <w:r w:rsidRPr="004048B0">
              <w:t>mauris</w:t>
            </w:r>
            <w:proofErr w:type="spellEnd"/>
            <w:r w:rsidRPr="004048B0">
              <w:t xml:space="preserve"> </w:t>
            </w:r>
            <w:proofErr w:type="spellStart"/>
            <w:r w:rsidRPr="004048B0">
              <w:t>augue</w:t>
            </w:r>
            <w:proofErr w:type="spellEnd"/>
            <w:r w:rsidRPr="004048B0">
              <w:t xml:space="preserve"> </w:t>
            </w:r>
            <w:proofErr w:type="spellStart"/>
            <w:r w:rsidRPr="004048B0">
              <w:t>neque</w:t>
            </w:r>
            <w:proofErr w:type="spellEnd"/>
            <w:r w:rsidRPr="004048B0">
              <w:t xml:space="preserve"> gravida.</w:t>
            </w:r>
          </w:p>
          <w:p w14:paraId="7595F7B2" w14:textId="77777777" w:rsidR="0015336E" w:rsidRPr="004048B0" w:rsidRDefault="0015336E" w:rsidP="0015336E"/>
          <w:p w14:paraId="154C4F5E" w14:textId="77777777" w:rsidR="00EA0EF8" w:rsidRPr="004048B0" w:rsidRDefault="0055076E" w:rsidP="00EA0EF8">
            <w:pPr>
              <w:pStyle w:val="Heading3"/>
            </w:pPr>
            <w:sdt>
              <w:sdtPr>
                <w:id w:val="1895311381"/>
                <w:placeholder>
                  <w:docPart w:val="A27146F82BF14B088EB6ABC1DB0FCF44"/>
                </w:placeholder>
                <w:temporary/>
                <w:showingPlcHdr/>
                <w15:appearance w15:val="hidden"/>
              </w:sdtPr>
              <w:sdtEndPr/>
              <w:sdtContent>
                <w:r w:rsidR="00EA0EF8" w:rsidRPr="004048B0">
                  <w:t>SUBHEADING</w:t>
                </w:r>
              </w:sdtContent>
            </w:sdt>
          </w:p>
          <w:p w14:paraId="2B8D8B9D" w14:textId="77777777" w:rsidR="00EA0EF8" w:rsidRPr="004048B0" w:rsidRDefault="0055076E" w:rsidP="00EA0EF8">
            <w:sdt>
              <w:sdtPr>
                <w:id w:val="-248270636"/>
                <w:placeholder>
                  <w:docPart w:val="BBD35FD148574F589DB2EA23FDECA6D3"/>
                </w:placeholder>
                <w:temporary/>
                <w:showingPlcHdr/>
                <w15:appearance w15:val="hidden"/>
              </w:sdtPr>
              <w:sdtEndPr/>
              <w:sdtContent>
                <w:r w:rsidR="006551C3"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sdtContent>
            </w:sdt>
          </w:p>
          <w:p w14:paraId="7031BDEE" w14:textId="77777777" w:rsidR="0015336E" w:rsidRPr="004048B0" w:rsidRDefault="00EA0EF8" w:rsidP="00EA0EF8">
            <w:r w:rsidRPr="004048B0">
              <w:t xml:space="preserve"> </w:t>
            </w:r>
          </w:p>
          <w:p w14:paraId="3F5040A2" w14:textId="77777777" w:rsidR="00EA0EF8" w:rsidRPr="004048B0" w:rsidRDefault="0055076E" w:rsidP="00EA0EF8">
            <w:pPr>
              <w:pStyle w:val="Heading3"/>
            </w:pPr>
            <w:sdt>
              <w:sdtPr>
                <w:id w:val="440267082"/>
                <w:placeholder>
                  <w:docPart w:val="99560A00E77A415BA1B41556C09870EF"/>
                </w:placeholder>
                <w:temporary/>
                <w:showingPlcHdr/>
                <w15:appearance w15:val="hidden"/>
              </w:sdtPr>
              <w:sdtEndPr/>
              <w:sdtContent>
                <w:r w:rsidR="00EA0EF8" w:rsidRPr="004048B0">
                  <w:t>SUBHEADING</w:t>
                </w:r>
              </w:sdtContent>
            </w:sdt>
          </w:p>
          <w:p w14:paraId="04CC535B" w14:textId="77777777" w:rsidR="00EA0EF8" w:rsidRPr="004048B0" w:rsidRDefault="0055076E" w:rsidP="00EA0EF8">
            <w:sdt>
              <w:sdtPr>
                <w:id w:val="225881916"/>
                <w:placeholder>
                  <w:docPart w:val="0016037449B242ECAA39FA94B80B58F6"/>
                </w:placeholder>
                <w:temporary/>
                <w:showingPlcHdr/>
                <w15:appearance w15:val="hidden"/>
              </w:sdtPr>
              <w:sdtEndPr/>
              <w:sdtContent>
                <w:r w:rsidR="00EA0EF8"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sdtContent>
            </w:sdt>
          </w:p>
          <w:p w14:paraId="2DA68EFE" w14:textId="77777777" w:rsidR="00C17936" w:rsidRPr="004048B0" w:rsidRDefault="00C17936" w:rsidP="00EA0EF8"/>
        </w:tc>
      </w:tr>
      <w:tr w:rsidR="0015336E" w:rsidRPr="004048B0" w14:paraId="37C6EF86" w14:textId="77777777" w:rsidTr="006551C3">
        <w:trPr>
          <w:trHeight w:val="4892"/>
        </w:trPr>
        <w:tc>
          <w:tcPr>
            <w:tcW w:w="3600" w:type="dxa"/>
            <w:vMerge/>
          </w:tcPr>
          <w:p w14:paraId="4C88A2F7" w14:textId="77777777" w:rsidR="0015336E" w:rsidRPr="004048B0" w:rsidRDefault="0015336E" w:rsidP="005947BE">
            <w:pPr>
              <w:rPr>
                <w:noProof/>
              </w:rPr>
            </w:pPr>
          </w:p>
        </w:tc>
        <w:tc>
          <w:tcPr>
            <w:tcW w:w="7200" w:type="dxa"/>
          </w:tcPr>
          <w:p w14:paraId="30E0B686" w14:textId="77777777" w:rsidR="0015336E" w:rsidRPr="004048B0" w:rsidRDefault="0015336E" w:rsidP="00120EDB">
            <w:pPr>
              <w:rPr>
                <w:noProof/>
              </w:rPr>
            </w:pPr>
            <w:r w:rsidRPr="004048B0">
              <w:rPr>
                <w:noProof/>
                <w:lang w:eastAsia="en-AU"/>
              </w:rPr>
              <w:drawing>
                <wp:inline distT="0" distB="0" distL="0" distR="0" wp14:anchorId="0CFE258C" wp14:editId="0CF3337F">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001A23BB" w14:textId="77777777" w:rsidTr="004048B0">
        <w:trPr>
          <w:trHeight w:val="576"/>
        </w:trPr>
        <w:tc>
          <w:tcPr>
            <w:tcW w:w="3600" w:type="dxa"/>
            <w:vMerge/>
          </w:tcPr>
          <w:p w14:paraId="65DFAE09" w14:textId="77777777" w:rsidR="0015336E" w:rsidRPr="004048B0" w:rsidRDefault="0015336E" w:rsidP="005947BE">
            <w:pPr>
              <w:rPr>
                <w:noProof/>
              </w:rPr>
            </w:pPr>
          </w:p>
        </w:tc>
        <w:tc>
          <w:tcPr>
            <w:tcW w:w="7200" w:type="dxa"/>
          </w:tcPr>
          <w:p w14:paraId="51247E9D" w14:textId="77777777" w:rsidR="0015336E" w:rsidRPr="004048B0" w:rsidRDefault="0055076E" w:rsidP="004048B0">
            <w:pPr>
              <w:pStyle w:val="Caption"/>
            </w:pPr>
            <w:sdt>
              <w:sdtPr>
                <w:id w:val="557511328"/>
                <w:placeholder>
                  <w:docPart w:val="CA118D8CD71E4132B528A6DDE7BA968D"/>
                </w:placeholder>
                <w:showingPlcHdr/>
              </w:sdtPr>
              <w:sdtEndPr/>
              <w:sdtContent>
                <w:r w:rsidR="004048B0" w:rsidRPr="004048B0">
                  <w:t>Figure 1</w:t>
                </w:r>
              </w:sdtContent>
            </w:sdt>
            <w:r w:rsidR="004048B0" w:rsidRPr="004048B0">
              <w:t xml:space="preserve"> </w:t>
            </w:r>
          </w:p>
        </w:tc>
      </w:tr>
    </w:tbl>
    <w:p w14:paraId="05D9767B" w14:textId="77777777" w:rsidR="007762BF" w:rsidRPr="004048B0" w:rsidRDefault="007762BF"/>
    <w:p w14:paraId="02A3135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4529E3D5"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70E358B0" w14:textId="77777777" w:rsidTr="006551C3">
        <w:trPr>
          <w:trHeight w:val="432"/>
        </w:trPr>
        <w:tc>
          <w:tcPr>
            <w:tcW w:w="3240" w:type="dxa"/>
          </w:tcPr>
          <w:p w14:paraId="73163345" w14:textId="77777777" w:rsidR="00CD7F84" w:rsidRPr="004048B0" w:rsidRDefault="00120EDB" w:rsidP="00417D0A">
            <w:r w:rsidRPr="004048B0">
              <w:br w:type="page"/>
            </w:r>
          </w:p>
        </w:tc>
        <w:tc>
          <w:tcPr>
            <w:tcW w:w="360" w:type="dxa"/>
          </w:tcPr>
          <w:p w14:paraId="35B9C671" w14:textId="77777777" w:rsidR="00CD7F84" w:rsidRPr="004048B0" w:rsidRDefault="00CD7F84" w:rsidP="0064029B">
            <w:pPr>
              <w:rPr>
                <w:noProof/>
              </w:rPr>
            </w:pPr>
          </w:p>
        </w:tc>
        <w:tc>
          <w:tcPr>
            <w:tcW w:w="7200" w:type="dxa"/>
          </w:tcPr>
          <w:p w14:paraId="32FEB7F1" w14:textId="77777777" w:rsidR="00CD7F84" w:rsidRPr="004048B0" w:rsidRDefault="00CD7F84" w:rsidP="0064029B">
            <w:r w:rsidRPr="004048B0">
              <w:rPr>
                <w:noProof/>
                <w:lang w:eastAsia="en-AU"/>
              </w:rPr>
              <w:drawing>
                <wp:inline distT="0" distB="0" distL="0" distR="0" wp14:anchorId="690B3520" wp14:editId="6E01E9FC">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14:paraId="755843F9" w14:textId="77777777" w:rsidTr="00FE44CB">
        <w:trPr>
          <w:trHeight w:val="1440"/>
        </w:trPr>
        <w:tc>
          <w:tcPr>
            <w:tcW w:w="3240" w:type="dxa"/>
            <w:vMerge w:val="restart"/>
          </w:tcPr>
          <w:p w14:paraId="5CCE445B" w14:textId="77777777" w:rsidR="00C17936" w:rsidRPr="004048B0" w:rsidRDefault="00C17936" w:rsidP="00450F88">
            <w:pPr>
              <w:pStyle w:val="Heading3"/>
            </w:pPr>
            <w:r w:rsidRPr="004048B0">
              <w:rPr>
                <w:lang w:eastAsia="en-AU"/>
              </w:rPr>
              <w:drawing>
                <wp:inline distT="0" distB="0" distL="0" distR="0" wp14:anchorId="5A7A4ED3" wp14:editId="212ECC3F">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inline>
              </w:drawing>
            </w:r>
          </w:p>
          <w:sdt>
            <w:sdtPr>
              <w:id w:val="-584920649"/>
              <w:placeholder>
                <w:docPart w:val="C1A034C45801443BA2AB5DABAC59AF00"/>
              </w:placeholder>
              <w:temporary/>
              <w:showingPlcHdr/>
              <w15:appearance w15:val="hidden"/>
            </w:sdtPr>
            <w:sdtEndPr/>
            <w:sdtContent>
              <w:p w14:paraId="702150F7" w14:textId="77777777" w:rsidR="00C17936" w:rsidRPr="004048B0" w:rsidRDefault="00C17936" w:rsidP="0053179B">
                <w:pPr>
                  <w:pStyle w:val="ListHeader"/>
                </w:pPr>
                <w:r w:rsidRPr="004048B0">
                  <w:t xml:space="preserve">BUSINESS </w:t>
                </w:r>
              </w:p>
              <w:p w14:paraId="492C01E0" w14:textId="77777777" w:rsidR="00C17936" w:rsidRPr="004048B0" w:rsidRDefault="00C17936" w:rsidP="0053179B">
                <w:pPr>
                  <w:pStyle w:val="ListHeader"/>
                </w:pPr>
                <w:r w:rsidRPr="004048B0">
                  <w:t>PRIORITIES</w:t>
                </w:r>
              </w:p>
            </w:sdtContent>
          </w:sdt>
          <w:sdt>
            <w:sdtPr>
              <w:id w:val="-1943145662"/>
              <w:placeholder>
                <w:docPart w:val="F21027FD5F6B4237B6CBAF6842346D80"/>
              </w:placeholder>
              <w:temporary/>
              <w:showingPlcHdr/>
              <w15:appearance w15:val="hidden"/>
            </w:sdtPr>
            <w:sdtEndPr/>
            <w:sdtContent>
              <w:p w14:paraId="3850C8D0" w14:textId="77777777" w:rsidR="00C17936" w:rsidRPr="004048B0" w:rsidRDefault="00C17936" w:rsidP="0053179B">
                <w:pPr>
                  <w:pStyle w:val="Bullets"/>
                </w:pPr>
                <w:r w:rsidRPr="004048B0">
                  <w:t>Increase customer satisfaction by 2%</w:t>
                </w:r>
              </w:p>
              <w:p w14:paraId="0E34B69F" w14:textId="77777777" w:rsidR="00C17936" w:rsidRPr="004048B0" w:rsidRDefault="00C17936" w:rsidP="0053179B">
                <w:pPr>
                  <w:pStyle w:val="Bullets"/>
                </w:pPr>
                <w:r w:rsidRPr="004048B0">
                  <w:t>Maintain growth</w:t>
                </w:r>
              </w:p>
            </w:sdtContent>
          </w:sdt>
          <w:p w14:paraId="174EAA2F" w14:textId="77777777" w:rsidR="00C17936" w:rsidRPr="004048B0" w:rsidRDefault="00C17936" w:rsidP="00450F88">
            <w:pPr>
              <w:ind w:left="360"/>
            </w:pPr>
          </w:p>
          <w:p w14:paraId="3FE39E4C" w14:textId="77777777" w:rsidR="004048B0" w:rsidRPr="004048B0" w:rsidRDefault="004048B0" w:rsidP="004048B0"/>
          <w:p w14:paraId="1A3C9F8E" w14:textId="77777777" w:rsidR="00C17936" w:rsidRPr="004048B0" w:rsidRDefault="00C17936" w:rsidP="00450F88">
            <w:pPr>
              <w:pStyle w:val="Heading3"/>
            </w:pPr>
            <w:r w:rsidRPr="004048B0">
              <w:rPr>
                <w:lang w:eastAsia="en-AU"/>
              </w:rPr>
              <w:drawing>
                <wp:inline distT="0" distB="0" distL="0" distR="0" wp14:anchorId="1B5E4D54" wp14:editId="0BC94B1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85800" cy="685800"/>
                          </a:xfrm>
                          <a:prstGeom prst="rect">
                            <a:avLst/>
                          </a:prstGeom>
                        </pic:spPr>
                      </pic:pic>
                    </a:graphicData>
                  </a:graphic>
                </wp:inline>
              </w:drawing>
            </w:r>
          </w:p>
          <w:sdt>
            <w:sdtPr>
              <w:id w:val="-476073456"/>
              <w:placeholder>
                <w:docPart w:val="29FC82500D1F43838E5F837D0A4D62BE"/>
              </w:placeholder>
              <w:temporary/>
              <w:showingPlcHdr/>
              <w15:appearance w15:val="hidden"/>
            </w:sdtPr>
            <w:sdtEndPr/>
            <w:sdtContent>
              <w:p w14:paraId="22C1CB2D" w14:textId="77777777" w:rsidR="00C17936" w:rsidRPr="004048B0" w:rsidRDefault="00C17936" w:rsidP="0053179B">
                <w:pPr>
                  <w:pStyle w:val="ListHeader"/>
                </w:pPr>
                <w:r w:rsidRPr="004048B0">
                  <w:t xml:space="preserve">ADDED </w:t>
                </w:r>
              </w:p>
              <w:p w14:paraId="7F9C46D9" w14:textId="77777777" w:rsidR="00C17936" w:rsidRPr="004048B0" w:rsidRDefault="00C17936" w:rsidP="0053179B">
                <w:pPr>
                  <w:pStyle w:val="ListHeader"/>
                </w:pPr>
                <w:r w:rsidRPr="004048B0">
                  <w:t>PRIORITIES</w:t>
                </w:r>
              </w:p>
            </w:sdtContent>
          </w:sdt>
          <w:sdt>
            <w:sdtPr>
              <w:id w:val="-1152058543"/>
              <w:placeholder>
                <w:docPart w:val="786C6D221526440F8598F0A2F0E772ED"/>
              </w:placeholder>
              <w:temporary/>
              <w:showingPlcHdr/>
              <w15:appearance w15:val="hidden"/>
            </w:sdtPr>
            <w:sdtEndPr/>
            <w:sdtContent>
              <w:p w14:paraId="2956FA4E" w14:textId="77777777" w:rsidR="00C17936" w:rsidRPr="004048B0" w:rsidRDefault="00C17936" w:rsidP="0053179B">
                <w:pPr>
                  <w:pStyle w:val="Bullets"/>
                </w:pPr>
                <w:r w:rsidRPr="004048B0">
                  <w:t>Improve social media presence</w:t>
                </w:r>
              </w:p>
              <w:p w14:paraId="08CD4567" w14:textId="77777777" w:rsidR="00C17936" w:rsidRPr="004048B0" w:rsidRDefault="00C17936" w:rsidP="0053179B">
                <w:pPr>
                  <w:pStyle w:val="Bullets"/>
                </w:pPr>
                <w:r w:rsidRPr="004048B0">
                  <w:t>Ensure the cost of development stays below budget</w:t>
                </w:r>
              </w:p>
            </w:sdtContent>
          </w:sdt>
          <w:p w14:paraId="45EC2356" w14:textId="77777777" w:rsidR="00C17936" w:rsidRPr="004048B0" w:rsidRDefault="00C17936" w:rsidP="00F620CA">
            <w:pPr>
              <w:ind w:left="360"/>
            </w:pPr>
          </w:p>
          <w:p w14:paraId="0F146673" w14:textId="77777777" w:rsidR="004048B0" w:rsidRPr="004048B0" w:rsidRDefault="004048B0" w:rsidP="004048B0"/>
          <w:p w14:paraId="1CAAF2D7" w14:textId="77777777" w:rsidR="00C17936" w:rsidRPr="004048B0" w:rsidRDefault="00C17936" w:rsidP="00450F88">
            <w:pPr>
              <w:pStyle w:val="Heading3"/>
            </w:pPr>
            <w:r w:rsidRPr="004048B0">
              <w:rPr>
                <w:lang w:eastAsia="en-AU"/>
              </w:rPr>
              <w:drawing>
                <wp:inline distT="0" distB="0" distL="0" distR="0" wp14:anchorId="44524DFA" wp14:editId="2486587F">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inline>
              </w:drawing>
            </w:r>
          </w:p>
          <w:p w14:paraId="6532EA42" w14:textId="77777777" w:rsidR="00C17936" w:rsidRPr="004048B0" w:rsidRDefault="0055076E" w:rsidP="0053179B">
            <w:pPr>
              <w:pStyle w:val="ListHeader"/>
            </w:pPr>
            <w:sdt>
              <w:sdtPr>
                <w:id w:val="-1866048818"/>
                <w:placeholder>
                  <w:docPart w:val="02588BC4B96B4385BE59C6275E74C336"/>
                </w:placeholder>
                <w:temporary/>
                <w:showingPlcHdr/>
                <w15:appearance w15:val="hidden"/>
              </w:sdtPr>
              <w:sdtEndPr/>
              <w:sdtContent>
                <w:r w:rsidR="00C17936" w:rsidRPr="004048B0">
                  <w:t>EMPLOYEE OPPORTUNITIES</w:t>
                </w:r>
              </w:sdtContent>
            </w:sdt>
          </w:p>
          <w:sdt>
            <w:sdtPr>
              <w:id w:val="-1539737693"/>
              <w:placeholder>
                <w:docPart w:val="75C121C03139492A84A2D60EDAC8A4D0"/>
              </w:placeholder>
              <w:temporary/>
              <w:showingPlcHdr/>
              <w15:appearance w15:val="hidden"/>
            </w:sdtPr>
            <w:sdtEndPr/>
            <w:sdtContent>
              <w:p w14:paraId="6D51E31B" w14:textId="77777777" w:rsidR="00C17936" w:rsidRPr="004048B0" w:rsidRDefault="00C17936" w:rsidP="0053179B">
                <w:pPr>
                  <w:pStyle w:val="Bullets"/>
                </w:pPr>
                <w:r w:rsidRPr="004048B0">
                  <w:t>Interns begin</w:t>
                </w:r>
              </w:p>
              <w:p w14:paraId="798269AF" w14:textId="77777777" w:rsidR="00C17936" w:rsidRPr="004048B0" w:rsidRDefault="00C17936" w:rsidP="0053179B">
                <w:pPr>
                  <w:pStyle w:val="Bullets"/>
                </w:pPr>
                <w:r w:rsidRPr="004048B0">
                  <w:t>Indoor rec leagues</w:t>
                </w:r>
              </w:p>
              <w:p w14:paraId="1B1D478D" w14:textId="77777777" w:rsidR="00C17936" w:rsidRPr="004048B0" w:rsidRDefault="00C17936" w:rsidP="0053179B">
                <w:pPr>
                  <w:pStyle w:val="Bullets"/>
                </w:pPr>
                <w:r w:rsidRPr="004048B0">
                  <w:t>Chess tournaments</w:t>
                </w:r>
              </w:p>
            </w:sdtContent>
          </w:sdt>
          <w:p w14:paraId="4D4EB221" w14:textId="77777777" w:rsidR="00C17936" w:rsidRPr="004048B0" w:rsidRDefault="00C17936" w:rsidP="006F5A91">
            <w:pPr>
              <w:spacing w:before="120"/>
            </w:pPr>
          </w:p>
        </w:tc>
        <w:tc>
          <w:tcPr>
            <w:tcW w:w="360" w:type="dxa"/>
            <w:vMerge w:val="restart"/>
          </w:tcPr>
          <w:p w14:paraId="5F1487E2" w14:textId="77777777" w:rsidR="00C17936" w:rsidRPr="004048B0" w:rsidRDefault="00C17936" w:rsidP="00500AC9">
            <w:pPr>
              <w:pStyle w:val="Heading2"/>
            </w:pPr>
          </w:p>
        </w:tc>
        <w:tc>
          <w:tcPr>
            <w:tcW w:w="7200" w:type="dxa"/>
          </w:tcPr>
          <w:p w14:paraId="31ADD885" w14:textId="77777777" w:rsidR="00C17936" w:rsidRPr="004048B0" w:rsidRDefault="0055076E" w:rsidP="00FE44CB">
            <w:pPr>
              <w:pStyle w:val="Heading2"/>
            </w:pPr>
            <w:sdt>
              <w:sdtPr>
                <w:id w:val="-1749183211"/>
                <w:placeholder>
                  <w:docPart w:val="4E8A42B005B74ED5B2F738F1CC2600E7"/>
                </w:placeholder>
                <w:temporary/>
                <w:showingPlcHdr/>
                <w15:appearance w15:val="hidden"/>
              </w:sdtPr>
              <w:sdtEndPr/>
              <w:sdtContent>
                <w:r w:rsidR="00C17936" w:rsidRPr="004048B0">
                  <w:t>Goals for Q2</w:t>
                </w:r>
              </w:sdtContent>
            </w:sdt>
          </w:p>
        </w:tc>
      </w:tr>
      <w:tr w:rsidR="00C17936" w:rsidRPr="004048B0" w14:paraId="464CA30B" w14:textId="77777777" w:rsidTr="00C17936">
        <w:trPr>
          <w:trHeight w:val="11808"/>
        </w:trPr>
        <w:tc>
          <w:tcPr>
            <w:tcW w:w="3240" w:type="dxa"/>
            <w:vMerge/>
          </w:tcPr>
          <w:p w14:paraId="5634A99B" w14:textId="77777777" w:rsidR="00C17936" w:rsidRPr="004048B0" w:rsidRDefault="00C17936" w:rsidP="00C17936">
            <w:pPr>
              <w:pStyle w:val="Heading3"/>
              <w:rPr>
                <w:lang w:eastAsia="en-AU"/>
              </w:rPr>
            </w:pPr>
          </w:p>
        </w:tc>
        <w:tc>
          <w:tcPr>
            <w:tcW w:w="360" w:type="dxa"/>
            <w:vMerge/>
          </w:tcPr>
          <w:p w14:paraId="3D5B8CC8" w14:textId="77777777" w:rsidR="00C17936" w:rsidRPr="004048B0" w:rsidRDefault="00C17936" w:rsidP="00C17936">
            <w:pPr>
              <w:pStyle w:val="Heading2"/>
            </w:pPr>
          </w:p>
        </w:tc>
        <w:tc>
          <w:tcPr>
            <w:tcW w:w="7200" w:type="dxa"/>
          </w:tcPr>
          <w:p w14:paraId="7C349697" w14:textId="77777777" w:rsidR="00C17936" w:rsidRPr="004048B0" w:rsidRDefault="0055076E" w:rsidP="00C17936">
            <w:pPr>
              <w:pStyle w:val="Heading3"/>
            </w:pPr>
            <w:sdt>
              <w:sdtPr>
                <w:id w:val="600685296"/>
                <w:placeholder>
                  <w:docPart w:val="6B5D2B5C512C4D6C9C0F86D4668392E8"/>
                </w:placeholder>
                <w:temporary/>
                <w:showingPlcHdr/>
                <w15:appearance w15:val="hidden"/>
              </w:sdtPr>
              <w:sdtEndPr/>
              <w:sdtContent>
                <w:r w:rsidR="00C17936" w:rsidRPr="004048B0">
                  <w:t>SUBHEADING</w:t>
                </w:r>
              </w:sdtContent>
            </w:sdt>
            <w:r w:rsidR="00C17936" w:rsidRPr="004048B0">
              <w:t xml:space="preserve"> </w:t>
            </w:r>
          </w:p>
          <w:p w14:paraId="08821911" w14:textId="77777777" w:rsidR="00C17936" w:rsidRPr="004048B0" w:rsidRDefault="0055076E" w:rsidP="00C17936">
            <w:sdt>
              <w:sdtPr>
                <w:id w:val="-247425984"/>
                <w:placeholder>
                  <w:docPart w:val="111D25CBE675464A93F96B9F240E2FC5"/>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02085E8C" w14:textId="77777777" w:rsidR="00C17936" w:rsidRPr="004048B0" w:rsidRDefault="00C17936" w:rsidP="00C17936"/>
          <w:p w14:paraId="161FCB46" w14:textId="77777777" w:rsidR="00C17936" w:rsidRPr="004048B0" w:rsidRDefault="0055076E" w:rsidP="00C17936">
            <w:pPr>
              <w:pStyle w:val="Heading3"/>
            </w:pPr>
            <w:sdt>
              <w:sdtPr>
                <w:id w:val="-961419088"/>
                <w:placeholder>
                  <w:docPart w:val="904E347B8F12463392F8D1CE2FA8865B"/>
                </w:placeholder>
                <w:temporary/>
                <w:showingPlcHdr/>
                <w15:appearance w15:val="hidden"/>
              </w:sdtPr>
              <w:sdtEndPr/>
              <w:sdtContent>
                <w:r w:rsidR="00C17936" w:rsidRPr="004048B0">
                  <w:t>SUBHEADING</w:t>
                </w:r>
              </w:sdtContent>
            </w:sdt>
            <w:r w:rsidR="00C17936" w:rsidRPr="004048B0">
              <w:t xml:space="preserve"> </w:t>
            </w:r>
          </w:p>
          <w:p w14:paraId="5CC5E890" w14:textId="77777777" w:rsidR="00C17936" w:rsidRPr="004048B0" w:rsidRDefault="0055076E" w:rsidP="00C17936">
            <w:sdt>
              <w:sdtPr>
                <w:id w:val="368117376"/>
                <w:placeholder>
                  <w:docPart w:val="3A9DA7C309EA41359C602C2363897223"/>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2F77CCA2" w14:textId="77777777" w:rsidR="00C17936" w:rsidRPr="004048B0" w:rsidRDefault="00C17936" w:rsidP="00C17936">
            <w:r w:rsidRPr="004048B0">
              <w:t xml:space="preserve"> </w:t>
            </w:r>
          </w:p>
          <w:p w14:paraId="21F2210B" w14:textId="77777777" w:rsidR="00C17936" w:rsidRPr="004048B0" w:rsidRDefault="0055076E" w:rsidP="00C17936">
            <w:pPr>
              <w:pStyle w:val="Heading3"/>
            </w:pPr>
            <w:sdt>
              <w:sdtPr>
                <w:id w:val="-1382096778"/>
                <w:placeholder>
                  <w:docPart w:val="DA1168704A4D4509891122F7E74E684C"/>
                </w:placeholder>
                <w:temporary/>
                <w:showingPlcHdr/>
                <w15:appearance w15:val="hidden"/>
              </w:sdtPr>
              <w:sdtEndPr/>
              <w:sdtContent>
                <w:r w:rsidR="00C17936" w:rsidRPr="004048B0">
                  <w:t>SUBHEADING</w:t>
                </w:r>
              </w:sdtContent>
            </w:sdt>
            <w:r w:rsidR="00C17936" w:rsidRPr="004048B0">
              <w:t xml:space="preserve"> </w:t>
            </w:r>
          </w:p>
          <w:sdt>
            <w:sdtPr>
              <w:id w:val="-1931800553"/>
              <w:placeholder>
                <w:docPart w:val="3F71B15E0C2C440E95009D91CC57DC5C"/>
              </w:placeholder>
              <w:temporary/>
              <w:showingPlcHdr/>
              <w15:appearance w15:val="hidden"/>
            </w:sdtPr>
            <w:sdtEndPr/>
            <w:sdtContent>
              <w:p w14:paraId="60EA73B1"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1D653F32" w14:textId="77777777" w:rsidR="00C17936" w:rsidRPr="004048B0" w:rsidRDefault="00C17936" w:rsidP="00C17936"/>
              <w:p w14:paraId="5036183C"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0517B065" w14:textId="77777777" w:rsidR="007762BF" w:rsidRPr="004048B0" w:rsidRDefault="007762BF"/>
    <w:p w14:paraId="78D6CC88"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371864C"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35F5510F" w14:textId="77777777" w:rsidTr="006551C3">
        <w:trPr>
          <w:trHeight w:val="432"/>
        </w:trPr>
        <w:tc>
          <w:tcPr>
            <w:tcW w:w="3600" w:type="dxa"/>
            <w:vMerge w:val="restart"/>
            <w:vAlign w:val="center"/>
          </w:tcPr>
          <w:p w14:paraId="153A0C6B" w14:textId="77777777" w:rsidR="004A4C49" w:rsidRPr="004048B0" w:rsidRDefault="004A4C49" w:rsidP="004D4384">
            <w:pPr>
              <w:pStyle w:val="Quote"/>
            </w:pPr>
            <w:r w:rsidRPr="004048B0">
              <w:br w:type="page"/>
            </w:r>
            <w:sdt>
              <w:sdtPr>
                <w:id w:val="242228321"/>
                <w:placeholder>
                  <w:docPart w:val="E86FACA59CC741538BB9CB22EBC391BC"/>
                </w:placeholder>
                <w:temporary/>
                <w:showingPlcHdr/>
                <w15:appearance w15:val="hidden"/>
              </w:sdtPr>
              <w:sdtEndPr/>
              <w:sdtContent>
                <w:r w:rsidR="006F5A91" w:rsidRPr="004D4384">
                  <w:t>Lorem ipsum dolor sit amet, consectetur adipiscing elit.</w:t>
                </w:r>
              </w:sdtContent>
            </w:sdt>
          </w:p>
        </w:tc>
        <w:tc>
          <w:tcPr>
            <w:tcW w:w="7191" w:type="dxa"/>
          </w:tcPr>
          <w:p w14:paraId="6EFB338B" w14:textId="77777777" w:rsidR="004A4C49" w:rsidRPr="004048B0" w:rsidRDefault="004A4C49" w:rsidP="00C9656E">
            <w:r w:rsidRPr="004048B0">
              <w:rPr>
                <w:noProof/>
                <w:lang w:eastAsia="en-AU"/>
              </w:rPr>
              <w:drawing>
                <wp:inline distT="0" distB="0" distL="0" distR="0" wp14:anchorId="50FDD076" wp14:editId="34330DE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2616CB32" w14:textId="77777777" w:rsidTr="00FE44CB">
        <w:trPr>
          <w:trHeight w:val="1440"/>
        </w:trPr>
        <w:tc>
          <w:tcPr>
            <w:tcW w:w="3600" w:type="dxa"/>
            <w:vMerge/>
          </w:tcPr>
          <w:p w14:paraId="1F338624" w14:textId="77777777" w:rsidR="004A4C49" w:rsidRPr="004048B0" w:rsidRDefault="004A4C49" w:rsidP="004D4384">
            <w:pPr>
              <w:pStyle w:val="Quote"/>
            </w:pPr>
          </w:p>
        </w:tc>
        <w:tc>
          <w:tcPr>
            <w:tcW w:w="7191" w:type="dxa"/>
          </w:tcPr>
          <w:p w14:paraId="16ADD6D1" w14:textId="77777777" w:rsidR="004A4C49" w:rsidRPr="004048B0" w:rsidRDefault="0055076E" w:rsidP="00FE44CB">
            <w:pPr>
              <w:pStyle w:val="Heading2"/>
            </w:pPr>
            <w:sdt>
              <w:sdtPr>
                <w:id w:val="-1568491668"/>
                <w:placeholder>
                  <w:docPart w:val="687F5B7876CD4485AAFAC370D92C22A1"/>
                </w:placeholder>
                <w:temporary/>
                <w:showingPlcHdr/>
                <w15:appearance w15:val="hidden"/>
              </w:sdtPr>
              <w:sdtEndPr/>
              <w:sdtContent>
                <w:r w:rsidR="006F5A91" w:rsidRPr="004048B0">
                  <w:t xml:space="preserve">WHAT’S NEXT </w:t>
                </w:r>
              </w:sdtContent>
            </w:sdt>
          </w:p>
        </w:tc>
      </w:tr>
      <w:tr w:rsidR="004A4C49" w:rsidRPr="004048B0" w14:paraId="3E38F769" w14:textId="77777777" w:rsidTr="006551C3">
        <w:trPr>
          <w:trHeight w:val="11583"/>
        </w:trPr>
        <w:tc>
          <w:tcPr>
            <w:tcW w:w="3600" w:type="dxa"/>
            <w:vMerge/>
          </w:tcPr>
          <w:p w14:paraId="537E0AA4" w14:textId="77777777" w:rsidR="004A4C49" w:rsidRPr="004048B0" w:rsidRDefault="004A4C49" w:rsidP="004D4384">
            <w:pPr>
              <w:pStyle w:val="Quote"/>
            </w:pPr>
          </w:p>
        </w:tc>
        <w:tc>
          <w:tcPr>
            <w:tcW w:w="7191" w:type="dxa"/>
          </w:tcPr>
          <w:sdt>
            <w:sdtPr>
              <w:id w:val="855076196"/>
              <w:placeholder>
                <w:docPart w:val="036C88C9A04D4F6194CE1892DD81F757"/>
              </w:placeholder>
              <w:temporary/>
              <w:showingPlcHdr/>
              <w15:appearance w15:val="hidden"/>
            </w:sdtPr>
            <w:sdtEndPr/>
            <w:sdtContent>
              <w:p w14:paraId="256B0860" w14:textId="77777777"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162D19B4" w14:textId="77777777" w:rsidR="006F5A91" w:rsidRPr="004048B0" w:rsidRDefault="006F5A91" w:rsidP="006F5A91"/>
              <w:p w14:paraId="5B3FC529" w14:textId="77777777"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14:paraId="387BADA1" w14:textId="77777777" w:rsidR="006F5A91" w:rsidRPr="004048B0" w:rsidRDefault="006F5A91" w:rsidP="006F5A91"/>
              <w:p w14:paraId="7BC0DD5D" w14:textId="77777777"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14:paraId="30F93DDC" w14:textId="77777777" w:rsidR="006F5A91" w:rsidRPr="004048B0" w:rsidRDefault="006F5A91" w:rsidP="006F5A91"/>
              <w:p w14:paraId="64C6EB2D" w14:textId="77777777"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14:paraId="2A785DB9" w14:textId="77777777" w:rsidR="007762BF" w:rsidRPr="004048B0" w:rsidRDefault="007762BF"/>
    <w:p w14:paraId="66B04F3B"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14DC8026" w14:textId="77777777" w:rsidR="005F350F" w:rsidRPr="004048B0" w:rsidRDefault="005F350F"/>
    <w:tbl>
      <w:tblPr>
        <w:tblW w:w="0" w:type="auto"/>
        <w:tblLook w:val="0600" w:firstRow="0" w:lastRow="0" w:firstColumn="0" w:lastColumn="0" w:noHBand="1" w:noVBand="1"/>
      </w:tblPr>
      <w:tblGrid>
        <w:gridCol w:w="10800"/>
      </w:tblGrid>
      <w:tr w:rsidR="004A4C49" w:rsidRPr="004048B0" w14:paraId="5972D529" w14:textId="77777777" w:rsidTr="00F32B21">
        <w:trPr>
          <w:trHeight w:val="432"/>
        </w:trPr>
        <w:tc>
          <w:tcPr>
            <w:tcW w:w="10800" w:type="dxa"/>
          </w:tcPr>
          <w:p w14:paraId="6A2CF2FD" w14:textId="77777777" w:rsidR="004A4C49" w:rsidRPr="004048B0" w:rsidRDefault="004A4C49" w:rsidP="00D51608">
            <w:pPr>
              <w:rPr>
                <w:noProof/>
              </w:rPr>
            </w:pPr>
            <w:r w:rsidRPr="004048B0">
              <w:rPr>
                <w:noProof/>
                <w:lang w:eastAsia="en-AU"/>
              </w:rPr>
              <w:drawing>
                <wp:inline distT="0" distB="0" distL="0" distR="0" wp14:anchorId="25A9BC0D" wp14:editId="7BA003BA">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32134B1D" w14:textId="77777777" w:rsidTr="00FE44CB">
        <w:trPr>
          <w:trHeight w:val="1440"/>
        </w:trPr>
        <w:tc>
          <w:tcPr>
            <w:tcW w:w="10800" w:type="dxa"/>
          </w:tcPr>
          <w:p w14:paraId="25686C66" w14:textId="77777777" w:rsidR="004A4C49" w:rsidRPr="004048B0" w:rsidRDefault="0055076E" w:rsidP="004048B0">
            <w:pPr>
              <w:pStyle w:val="Heading2"/>
            </w:pPr>
            <w:sdt>
              <w:sdtPr>
                <w:id w:val="2025126663"/>
                <w:placeholder>
                  <w:docPart w:val="7AFD6025C09848D5A2619D75A446E3EB"/>
                </w:placeholder>
                <w:temporary/>
                <w:showingPlcHdr/>
                <w15:appearance w15:val="hidden"/>
              </w:sdtPr>
              <w:sdtEndPr/>
              <w:sdtContent>
                <w:r w:rsidR="006F5A91" w:rsidRPr="004048B0">
                  <w:rPr>
                    <w:rStyle w:val="Heading2Char"/>
                    <w:caps/>
                  </w:rPr>
                  <w:t>Results from last year</w:t>
                </w:r>
              </w:sdtContent>
            </w:sdt>
          </w:p>
        </w:tc>
      </w:tr>
      <w:tr w:rsidR="004A4C49" w:rsidRPr="004048B0" w14:paraId="7EBD488A" w14:textId="77777777" w:rsidTr="00F32B21">
        <w:trPr>
          <w:trHeight w:val="1764"/>
        </w:trPr>
        <w:tc>
          <w:tcPr>
            <w:tcW w:w="10800" w:type="dxa"/>
          </w:tcPr>
          <w:sdt>
            <w:sdtPr>
              <w:id w:val="160512444"/>
              <w:placeholder>
                <w:docPart w:val="1710721145CF4A249FB223D91033FAAF"/>
              </w:placeholder>
              <w:temporary/>
              <w:showingPlcHdr/>
              <w15:appearance w15:val="hidden"/>
            </w:sdtPr>
            <w:sdtEndPr/>
            <w:sdtContent>
              <w:p w14:paraId="29356B02"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0156EC8B"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6E2C0752" w14:textId="77777777" w:rsidTr="008F1ABD">
        <w:trPr>
          <w:trHeight w:val="288"/>
        </w:trPr>
        <w:tc>
          <w:tcPr>
            <w:tcW w:w="10800" w:type="dxa"/>
          </w:tcPr>
          <w:p w14:paraId="3E94D13E" w14:textId="77777777" w:rsidR="0072626F" w:rsidRPr="004048B0" w:rsidRDefault="0072626F" w:rsidP="004A4C49"/>
        </w:tc>
      </w:tr>
      <w:tr w:rsidR="001E17E9" w:rsidRPr="004048B0" w14:paraId="51B300CA"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4D3D8969" w14:textId="77777777" w:rsidTr="007366D6">
              <w:trPr>
                <w:trHeight w:val="616"/>
              </w:trPr>
              <w:tc>
                <w:tcPr>
                  <w:tcW w:w="2114" w:type="dxa"/>
                  <w:tcBorders>
                    <w:bottom w:val="single" w:sz="24" w:space="0" w:color="44546A" w:themeColor="text2"/>
                  </w:tcBorders>
                  <w:vAlign w:val="center"/>
                </w:tcPr>
                <w:p w14:paraId="2A21BFCA"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BC76A8B" w14:textId="77777777" w:rsidR="009B38E4" w:rsidRPr="004048B0" w:rsidRDefault="0055076E" w:rsidP="006013C2">
                  <w:pPr>
                    <w:pStyle w:val="TableHeader"/>
                  </w:pPr>
                  <w:sdt>
                    <w:sdtPr>
                      <w:id w:val="-270005588"/>
                      <w:placeholder>
                        <w:docPart w:val="8EA890FA77D44EB88BF224338363F89C"/>
                      </w:placeholder>
                      <w:temporary/>
                      <w:showingPlcHdr/>
                      <w15:appearance w15:val="hidden"/>
                    </w:sdtPr>
                    <w:sdtEndPr/>
                    <w:sdtContent>
                      <w:r w:rsidR="006F5A91" w:rsidRPr="004048B0">
                        <w:t>Q1</w:t>
                      </w:r>
                    </w:sdtContent>
                  </w:sdt>
                </w:p>
              </w:tc>
              <w:tc>
                <w:tcPr>
                  <w:tcW w:w="2115" w:type="dxa"/>
                  <w:tcBorders>
                    <w:bottom w:val="single" w:sz="24" w:space="0" w:color="44546A" w:themeColor="text2"/>
                  </w:tcBorders>
                  <w:vAlign w:val="center"/>
                </w:tcPr>
                <w:p w14:paraId="5C4F3F3F" w14:textId="77777777" w:rsidR="009B38E4" w:rsidRPr="004048B0" w:rsidRDefault="0055076E" w:rsidP="006013C2">
                  <w:pPr>
                    <w:pStyle w:val="TableHeader"/>
                  </w:pPr>
                  <w:sdt>
                    <w:sdtPr>
                      <w:id w:val="1190806158"/>
                      <w:placeholder>
                        <w:docPart w:val="28EF93FAB378474E98C85FD8C79210B9"/>
                      </w:placeholder>
                      <w:temporary/>
                      <w:showingPlcHdr/>
                      <w15:appearance w15:val="hidden"/>
                    </w:sdtPr>
                    <w:sdtEndPr/>
                    <w:sdtContent>
                      <w:r w:rsidR="006F5A91" w:rsidRPr="004048B0">
                        <w:t>Q2</w:t>
                      </w:r>
                    </w:sdtContent>
                  </w:sdt>
                </w:p>
              </w:tc>
              <w:tc>
                <w:tcPr>
                  <w:tcW w:w="2115" w:type="dxa"/>
                  <w:tcBorders>
                    <w:bottom w:val="single" w:sz="24" w:space="0" w:color="44546A" w:themeColor="text2"/>
                  </w:tcBorders>
                  <w:vAlign w:val="center"/>
                </w:tcPr>
                <w:p w14:paraId="673A2B53" w14:textId="77777777" w:rsidR="009B38E4" w:rsidRPr="004048B0" w:rsidRDefault="0055076E" w:rsidP="006013C2">
                  <w:pPr>
                    <w:pStyle w:val="TableHeader"/>
                  </w:pPr>
                  <w:sdt>
                    <w:sdtPr>
                      <w:id w:val="1945652209"/>
                      <w:placeholder>
                        <w:docPart w:val="3C80E41E2CE9426AB94EA50DF39841B6"/>
                      </w:placeholder>
                      <w:temporary/>
                      <w:showingPlcHdr/>
                      <w15:appearance w15:val="hidden"/>
                    </w:sdtPr>
                    <w:sdtEndPr/>
                    <w:sdtContent>
                      <w:r w:rsidR="006F5A91" w:rsidRPr="004048B0">
                        <w:t>Q3</w:t>
                      </w:r>
                    </w:sdtContent>
                  </w:sdt>
                </w:p>
              </w:tc>
              <w:tc>
                <w:tcPr>
                  <w:tcW w:w="2115" w:type="dxa"/>
                  <w:tcBorders>
                    <w:bottom w:val="single" w:sz="24" w:space="0" w:color="44546A" w:themeColor="text2"/>
                  </w:tcBorders>
                  <w:vAlign w:val="center"/>
                </w:tcPr>
                <w:p w14:paraId="3D9D0E62" w14:textId="77777777" w:rsidR="009B38E4" w:rsidRPr="004048B0" w:rsidRDefault="0055076E" w:rsidP="006013C2">
                  <w:pPr>
                    <w:pStyle w:val="TableHeader"/>
                  </w:pPr>
                  <w:sdt>
                    <w:sdtPr>
                      <w:id w:val="-265387587"/>
                      <w:placeholder>
                        <w:docPart w:val="4C22345403F645C3A0E9D0D753ACF896"/>
                      </w:placeholder>
                      <w:temporary/>
                      <w:showingPlcHdr/>
                      <w15:appearance w15:val="hidden"/>
                    </w:sdtPr>
                    <w:sdtEndPr/>
                    <w:sdtContent>
                      <w:r w:rsidR="006F5A91" w:rsidRPr="004048B0">
                        <w:t>Q4</w:t>
                      </w:r>
                    </w:sdtContent>
                  </w:sdt>
                </w:p>
              </w:tc>
            </w:tr>
            <w:tr w:rsidR="000D1D83" w:rsidRPr="004048B0" w14:paraId="2CD090A7" w14:textId="77777777" w:rsidTr="006013C2">
              <w:tc>
                <w:tcPr>
                  <w:tcW w:w="2114" w:type="dxa"/>
                  <w:tcBorders>
                    <w:top w:val="single" w:sz="24" w:space="0" w:color="44546A" w:themeColor="text2"/>
                    <w:right w:val="single" w:sz="8" w:space="0" w:color="E7E6E6" w:themeColor="background2"/>
                  </w:tcBorders>
                </w:tcPr>
                <w:p w14:paraId="4CCD69BE" w14:textId="77777777" w:rsidR="009B38E4" w:rsidRPr="004048B0" w:rsidRDefault="0055076E" w:rsidP="00133F58">
                  <w:pPr>
                    <w:pStyle w:val="TableLeft1"/>
                  </w:pPr>
                  <w:sdt>
                    <w:sdtPr>
                      <w:id w:val="1204598762"/>
                      <w:placeholder>
                        <w:docPart w:val="70A5535168DE46A8AAA5A687F712450F"/>
                      </w:placeholder>
                      <w:temporary/>
                      <w:showingPlcHdr/>
                      <w15:appearance w15:val="hidden"/>
                    </w:sdtPr>
                    <w:sdtEnd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7F5E8DBD" w14:textId="77777777" w:rsidR="009B38E4" w:rsidRPr="004048B0" w:rsidRDefault="0055076E" w:rsidP="006013C2">
                  <w:pPr>
                    <w:pStyle w:val="TableData"/>
                  </w:pPr>
                  <w:sdt>
                    <w:sdtPr>
                      <w:id w:val="833654871"/>
                      <w:placeholder>
                        <w:docPart w:val="73B3A2857DE749748439E85E9760AFEA"/>
                      </w:placeholder>
                      <w:temporary/>
                      <w:showingPlcHdr/>
                      <w15:appearance w15:val="hidden"/>
                    </w:sdtPr>
                    <w:sdtEnd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69708531" w14:textId="77777777" w:rsidR="009B38E4" w:rsidRPr="004048B0" w:rsidRDefault="0055076E" w:rsidP="006013C2">
                  <w:pPr>
                    <w:pStyle w:val="TableData"/>
                  </w:pPr>
                  <w:sdt>
                    <w:sdtPr>
                      <w:id w:val="-1167168272"/>
                      <w:placeholder>
                        <w:docPart w:val="8D7E40AE855A4B83AF073E7804D152F6"/>
                      </w:placeholder>
                      <w:temporary/>
                      <w:showingPlcHdr/>
                      <w15:appearance w15:val="hidden"/>
                    </w:sdtPr>
                    <w:sdtEnd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1CB29A9F" w14:textId="77777777" w:rsidR="009B38E4" w:rsidRPr="004048B0" w:rsidRDefault="0055076E" w:rsidP="006013C2">
                  <w:pPr>
                    <w:pStyle w:val="TableData"/>
                  </w:pPr>
                  <w:sdt>
                    <w:sdtPr>
                      <w:id w:val="377747350"/>
                      <w:placeholder>
                        <w:docPart w:val="D094D072C2784C9D82404A8B9919975D"/>
                      </w:placeholder>
                      <w:temporary/>
                      <w:showingPlcHdr/>
                      <w15:appearance w15:val="hidden"/>
                    </w:sdtPr>
                    <w:sdtEnd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0AE275DF" w14:textId="77777777" w:rsidR="009B38E4" w:rsidRPr="004048B0" w:rsidRDefault="0055076E" w:rsidP="006013C2">
                  <w:pPr>
                    <w:pStyle w:val="TableData"/>
                  </w:pPr>
                  <w:sdt>
                    <w:sdtPr>
                      <w:id w:val="1224184369"/>
                      <w:placeholder>
                        <w:docPart w:val="76AA5856D56D4AECB400F0D17D94ACD1"/>
                      </w:placeholder>
                      <w:temporary/>
                      <w:showingPlcHdr/>
                      <w15:appearance w15:val="hidden"/>
                    </w:sdtPr>
                    <w:sdtEndPr/>
                    <w:sdtContent>
                      <w:r w:rsidR="006F5A91" w:rsidRPr="004048B0">
                        <w:t>4.5</w:t>
                      </w:r>
                    </w:sdtContent>
                  </w:sdt>
                </w:p>
              </w:tc>
            </w:tr>
            <w:tr w:rsidR="000D1D83" w:rsidRPr="004048B0" w14:paraId="53AF6CD1" w14:textId="77777777" w:rsidTr="006013C2">
              <w:tc>
                <w:tcPr>
                  <w:tcW w:w="2114" w:type="dxa"/>
                  <w:tcBorders>
                    <w:right w:val="single" w:sz="8" w:space="0" w:color="E7E6E6" w:themeColor="background2"/>
                  </w:tcBorders>
                  <w:vAlign w:val="center"/>
                </w:tcPr>
                <w:p w14:paraId="584A29B0" w14:textId="77777777" w:rsidR="005C22B8" w:rsidRPr="004048B0" w:rsidRDefault="0055076E" w:rsidP="00133F58">
                  <w:pPr>
                    <w:pStyle w:val="TableLeft2"/>
                  </w:pPr>
                  <w:sdt>
                    <w:sdtPr>
                      <w:id w:val="1113018748"/>
                      <w:placeholder>
                        <w:docPart w:val="12FA00E7689049FF8FBF99890A0DE669"/>
                      </w:placeholder>
                      <w:temporary/>
                      <w:showingPlcHdr/>
                      <w15:appearance w15:val="hidden"/>
                    </w:sdtPr>
                    <w:sdtEnd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302E28AB" w14:textId="77777777" w:rsidR="005C22B8" w:rsidRPr="004048B0" w:rsidRDefault="0055076E" w:rsidP="006013C2">
                  <w:pPr>
                    <w:pStyle w:val="TableData"/>
                  </w:pPr>
                  <w:sdt>
                    <w:sdtPr>
                      <w:id w:val="1141774389"/>
                      <w:placeholder>
                        <w:docPart w:val="FAED8BBB64D3471D909DD421710F787D"/>
                      </w:placeholder>
                      <w:temporary/>
                      <w:showingPlcHdr/>
                      <w15:appearance w15:val="hidden"/>
                    </w:sdtPr>
                    <w:sdtEnd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75DAF8E4" w14:textId="77777777" w:rsidR="005C22B8" w:rsidRPr="004048B0" w:rsidRDefault="0055076E" w:rsidP="006013C2">
                  <w:pPr>
                    <w:pStyle w:val="TableData"/>
                  </w:pPr>
                  <w:sdt>
                    <w:sdtPr>
                      <w:id w:val="-1151589707"/>
                      <w:placeholder>
                        <w:docPart w:val="A0AAC4DF97D8460BACE0BD2BF2E864E1"/>
                      </w:placeholder>
                      <w:temporary/>
                      <w:showingPlcHdr/>
                      <w15:appearance w15:val="hidden"/>
                    </w:sdtPr>
                    <w:sdtEnd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6C8B3BAF" w14:textId="77777777" w:rsidR="005C22B8" w:rsidRPr="004048B0" w:rsidRDefault="0055076E" w:rsidP="006013C2">
                  <w:pPr>
                    <w:pStyle w:val="TableData"/>
                  </w:pPr>
                  <w:sdt>
                    <w:sdtPr>
                      <w:id w:val="-1217593682"/>
                      <w:placeholder>
                        <w:docPart w:val="EDEF0FC2C0F74C878E085FD75A5DFBDB"/>
                      </w:placeholder>
                      <w:temporary/>
                      <w:showingPlcHdr/>
                      <w15:appearance w15:val="hidden"/>
                    </w:sdtPr>
                    <w:sdtEndPr/>
                    <w:sdtContent>
                      <w:r w:rsidR="006F5A91" w:rsidRPr="004048B0">
                        <w:t>1.8</w:t>
                      </w:r>
                    </w:sdtContent>
                  </w:sdt>
                </w:p>
              </w:tc>
              <w:tc>
                <w:tcPr>
                  <w:tcW w:w="2115" w:type="dxa"/>
                  <w:tcBorders>
                    <w:left w:val="single" w:sz="8" w:space="0" w:color="E7E6E6" w:themeColor="background2"/>
                  </w:tcBorders>
                  <w:vAlign w:val="center"/>
                </w:tcPr>
                <w:p w14:paraId="347DA854" w14:textId="77777777" w:rsidR="005C22B8" w:rsidRPr="004048B0" w:rsidRDefault="0055076E" w:rsidP="006013C2">
                  <w:pPr>
                    <w:pStyle w:val="TableData"/>
                  </w:pPr>
                  <w:sdt>
                    <w:sdtPr>
                      <w:id w:val="271294392"/>
                      <w:placeholder>
                        <w:docPart w:val="3289F147163E46A680FF3CAF7316F658"/>
                      </w:placeholder>
                      <w:temporary/>
                      <w:showingPlcHdr/>
                      <w15:appearance w15:val="hidden"/>
                    </w:sdtPr>
                    <w:sdtEndPr/>
                    <w:sdtContent>
                      <w:r w:rsidR="006F5A91" w:rsidRPr="004048B0">
                        <w:t>2.8</w:t>
                      </w:r>
                    </w:sdtContent>
                  </w:sdt>
                </w:p>
              </w:tc>
            </w:tr>
            <w:tr w:rsidR="000D1D83" w:rsidRPr="004048B0" w14:paraId="6A8B2158" w14:textId="77777777" w:rsidTr="006013C2">
              <w:tc>
                <w:tcPr>
                  <w:tcW w:w="2114" w:type="dxa"/>
                  <w:tcBorders>
                    <w:right w:val="single" w:sz="8" w:space="0" w:color="E7E6E6" w:themeColor="background2"/>
                  </w:tcBorders>
                  <w:vAlign w:val="center"/>
                </w:tcPr>
                <w:p w14:paraId="0BEE60A6" w14:textId="77777777" w:rsidR="005C22B8" w:rsidRPr="004048B0" w:rsidRDefault="0055076E" w:rsidP="00133F58">
                  <w:pPr>
                    <w:pStyle w:val="TableLeft3"/>
                  </w:pPr>
                  <w:sdt>
                    <w:sdtPr>
                      <w:id w:val="999778860"/>
                      <w:placeholder>
                        <w:docPart w:val="FF124E5C5AA44F85917A063BB882F74A"/>
                      </w:placeholder>
                      <w:temporary/>
                      <w:showingPlcHdr/>
                      <w15:appearance w15:val="hidden"/>
                    </w:sdtPr>
                    <w:sdtEnd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52FE8829" w14:textId="77777777" w:rsidR="005C22B8" w:rsidRPr="004048B0" w:rsidRDefault="0055076E" w:rsidP="006013C2">
                  <w:pPr>
                    <w:pStyle w:val="TableData"/>
                  </w:pPr>
                  <w:sdt>
                    <w:sdtPr>
                      <w:id w:val="843509201"/>
                      <w:placeholder>
                        <w:docPart w:val="3BEEDEFD404648CD8CD6BB3CE64CE0A1"/>
                      </w:placeholder>
                      <w:temporary/>
                      <w:showingPlcHdr/>
                      <w15:appearance w15:val="hidden"/>
                    </w:sdtPr>
                    <w:sdtEnd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09BA6E28" w14:textId="77777777" w:rsidR="005C22B8" w:rsidRPr="004048B0" w:rsidRDefault="0055076E" w:rsidP="006013C2">
                  <w:pPr>
                    <w:pStyle w:val="TableData"/>
                  </w:pPr>
                  <w:sdt>
                    <w:sdtPr>
                      <w:id w:val="1053881689"/>
                      <w:placeholder>
                        <w:docPart w:val="85450CDC1B3245C88F7A2C781A944D90"/>
                      </w:placeholder>
                      <w:temporary/>
                      <w:showingPlcHdr/>
                      <w15:appearance w15:val="hidden"/>
                    </w:sdtPr>
                    <w:sdtEnd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0209F2A" w14:textId="77777777" w:rsidR="005C22B8" w:rsidRPr="004048B0" w:rsidRDefault="0055076E" w:rsidP="006013C2">
                  <w:pPr>
                    <w:pStyle w:val="TableData"/>
                  </w:pPr>
                  <w:sdt>
                    <w:sdtPr>
                      <w:id w:val="1953278473"/>
                      <w:placeholder>
                        <w:docPart w:val="DF4402938EAB4CED835FDF1BF854BCBE"/>
                      </w:placeholder>
                      <w:temporary/>
                      <w:showingPlcHdr/>
                      <w15:appearance w15:val="hidden"/>
                    </w:sdtPr>
                    <w:sdtEndPr/>
                    <w:sdtContent>
                      <w:r w:rsidR="006F5A91" w:rsidRPr="004048B0">
                        <w:t>3</w:t>
                      </w:r>
                    </w:sdtContent>
                  </w:sdt>
                </w:p>
              </w:tc>
              <w:tc>
                <w:tcPr>
                  <w:tcW w:w="2115" w:type="dxa"/>
                  <w:tcBorders>
                    <w:left w:val="single" w:sz="8" w:space="0" w:color="E7E6E6" w:themeColor="background2"/>
                  </w:tcBorders>
                  <w:vAlign w:val="center"/>
                </w:tcPr>
                <w:p w14:paraId="0E86F5AA" w14:textId="77777777" w:rsidR="005C22B8" w:rsidRPr="004048B0" w:rsidRDefault="0055076E" w:rsidP="006013C2">
                  <w:pPr>
                    <w:pStyle w:val="TableData"/>
                  </w:pPr>
                  <w:sdt>
                    <w:sdtPr>
                      <w:id w:val="1932546081"/>
                      <w:placeholder>
                        <w:docPart w:val="9AC22C6FA0534D78BB80EA31FD6C3C42"/>
                      </w:placeholder>
                      <w:temporary/>
                      <w:showingPlcHdr/>
                      <w15:appearance w15:val="hidden"/>
                    </w:sdtPr>
                    <w:sdtEndPr/>
                    <w:sdtContent>
                      <w:r w:rsidR="006F5A91" w:rsidRPr="004048B0">
                        <w:t>5</w:t>
                      </w:r>
                    </w:sdtContent>
                  </w:sdt>
                </w:p>
              </w:tc>
            </w:tr>
          </w:tbl>
          <w:p w14:paraId="768B1BB6" w14:textId="77777777" w:rsidR="001E17E9" w:rsidRPr="004048B0" w:rsidRDefault="001E17E9" w:rsidP="004A4C49">
            <w:pPr>
              <w:rPr>
                <w:color w:val="000000" w:themeColor="text1"/>
              </w:rPr>
            </w:pPr>
          </w:p>
        </w:tc>
      </w:tr>
      <w:tr w:rsidR="001E17E9" w:rsidRPr="004048B0" w14:paraId="2D015E16" w14:textId="77777777" w:rsidTr="008F1ABD">
        <w:trPr>
          <w:trHeight w:val="288"/>
        </w:trPr>
        <w:tc>
          <w:tcPr>
            <w:tcW w:w="10800" w:type="dxa"/>
          </w:tcPr>
          <w:p w14:paraId="5B321FF8" w14:textId="77777777" w:rsidR="001E17E9" w:rsidRPr="004048B0" w:rsidRDefault="001E17E9" w:rsidP="004A4C49"/>
        </w:tc>
      </w:tr>
      <w:tr w:rsidR="00B13CF5" w:rsidRPr="004048B0" w14:paraId="4F8281BE" w14:textId="77777777" w:rsidTr="00F32B21">
        <w:trPr>
          <w:trHeight w:val="1656"/>
        </w:trPr>
        <w:tc>
          <w:tcPr>
            <w:tcW w:w="10800" w:type="dxa"/>
          </w:tcPr>
          <w:p w14:paraId="28834889" w14:textId="77777777" w:rsidR="00B13CF5" w:rsidRPr="004048B0" w:rsidRDefault="008937EC" w:rsidP="0053179B">
            <w:pPr>
              <w:pStyle w:val="TableHeader"/>
            </w:pPr>
            <w:r w:rsidRPr="004048B0">
              <w:rPr>
                <w:noProof/>
                <w:lang w:eastAsia="en-AU"/>
              </w:rPr>
              <w:drawing>
                <wp:inline distT="0" distB="0" distL="0" distR="0" wp14:anchorId="44BC01F0" wp14:editId="7BA32854">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14:paraId="5CB824EC"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EF944" w14:textId="77777777" w:rsidR="0055076E" w:rsidRDefault="0055076E" w:rsidP="006B633A">
      <w:r>
        <w:separator/>
      </w:r>
    </w:p>
  </w:endnote>
  <w:endnote w:type="continuationSeparator" w:id="0">
    <w:p w14:paraId="0B78CF61" w14:textId="77777777" w:rsidR="0055076E" w:rsidRDefault="0055076E"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B9BCE" w14:textId="77777777" w:rsidR="006B633A" w:rsidRPr="006F5A91" w:rsidRDefault="0055076E" w:rsidP="006F5A91">
    <w:pPr>
      <w:pStyle w:val="Footer"/>
    </w:pPr>
    <w:sdt>
      <w:sdtPr>
        <w:rPr>
          <w:rFonts w:ascii="Calibri" w:hAnsi="Calibri" w:cs="Calibri"/>
          <w:color w:val="000000"/>
          <w:lang w:val="en-AU"/>
        </w:rPr>
        <w:id w:val="566458770"/>
        <w:placeholder>
          <w:docPart w:val="64CF4BF028F743A3B702A2229302FE8C"/>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0447" w14:textId="77777777" w:rsidR="006F5A91" w:rsidRPr="006F5A91" w:rsidRDefault="0055076E" w:rsidP="006F5A91">
    <w:pPr>
      <w:pStyle w:val="Footer"/>
    </w:pPr>
    <w:sdt>
      <w:sdtPr>
        <w:rPr>
          <w:rFonts w:ascii="Calibri" w:hAnsi="Calibri" w:cs="Calibri"/>
          <w:color w:val="000000"/>
          <w:lang w:val="en-AU"/>
        </w:rPr>
        <w:id w:val="1305126051"/>
        <w:placeholder>
          <w:docPart w:val="A27146F82BF14B088EB6ABC1DB0FCF44"/>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AE9FB" w14:textId="77777777" w:rsidR="0055076E" w:rsidRDefault="0055076E" w:rsidP="006B633A">
      <w:r>
        <w:separator/>
      </w:r>
    </w:p>
  </w:footnote>
  <w:footnote w:type="continuationSeparator" w:id="0">
    <w:p w14:paraId="03BD8BB0" w14:textId="77777777" w:rsidR="0055076E" w:rsidRDefault="0055076E"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151582"/>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1582"/>
    <w:rsid w:val="0015336E"/>
    <w:rsid w:val="0015493B"/>
    <w:rsid w:val="00170892"/>
    <w:rsid w:val="001812E2"/>
    <w:rsid w:val="001877A1"/>
    <w:rsid w:val="00191B9F"/>
    <w:rsid w:val="001C52F2"/>
    <w:rsid w:val="001D0839"/>
    <w:rsid w:val="001D5EC6"/>
    <w:rsid w:val="001E17E9"/>
    <w:rsid w:val="001E17EC"/>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076E"/>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84000"/>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B50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sv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chart" Target="charts/chart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christians\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488692D027B45EBBC181FF545E3BC6A"/>
        <w:category>
          <w:name w:val="General"/>
          <w:gallery w:val="placeholder"/>
        </w:category>
        <w:types>
          <w:type w:val="bbPlcHdr"/>
        </w:types>
        <w:behaviors>
          <w:behavior w:val="content"/>
        </w:behaviors>
        <w:guid w:val="{EA19C936-CA2E-48F9-AC3F-42079387D5DC}"/>
      </w:docPartPr>
      <w:docPartBody>
        <w:p w:rsidR="009454FF" w:rsidRDefault="008F5F77">
          <w:pPr>
            <w:pStyle w:val="5488692D027B45EBBC181FF545E3BC6A"/>
          </w:pPr>
          <w:r w:rsidRPr="004048B0">
            <w:rPr>
              <w:noProof/>
            </w:rPr>
            <w:t>|</w:t>
          </w:r>
        </w:p>
      </w:docPartBody>
    </w:docPart>
    <w:docPart>
      <w:docPartPr>
        <w:name w:val="A9C2AC58B44B4096ADDDD069BC0B2B80"/>
        <w:category>
          <w:name w:val="General"/>
          <w:gallery w:val="placeholder"/>
        </w:category>
        <w:types>
          <w:type w:val="bbPlcHdr"/>
        </w:types>
        <w:behaviors>
          <w:behavior w:val="content"/>
        </w:behaviors>
        <w:guid w:val="{DA6998D2-81FA-43FD-9337-603A4C6C6535}"/>
      </w:docPartPr>
      <w:docPartBody>
        <w:p w:rsidR="009454FF" w:rsidRDefault="008F5F77">
          <w:pPr>
            <w:pStyle w:val="A9C2AC58B44B4096ADDDD069BC0B2B80"/>
          </w:pPr>
          <w:r w:rsidRPr="004048B0">
            <w:t>SUMMARY</w:t>
          </w:r>
        </w:p>
      </w:docPartBody>
    </w:docPart>
    <w:docPart>
      <w:docPartPr>
        <w:name w:val="F64CE3E7A6B94E9DA7DDAD298D874059"/>
        <w:category>
          <w:name w:val="General"/>
          <w:gallery w:val="placeholder"/>
        </w:category>
        <w:types>
          <w:type w:val="bbPlcHdr"/>
        </w:types>
        <w:behaviors>
          <w:behavior w:val="content"/>
        </w:behaviors>
        <w:guid w:val="{CCFDACDE-7931-480A-83B1-499DB5733425}"/>
      </w:docPartPr>
      <w:docPartBody>
        <w:p w:rsidR="009454FF" w:rsidRDefault="008F5F77">
          <w:pPr>
            <w:pStyle w:val="F64CE3E7A6B94E9DA7DDAD298D874059"/>
          </w:pPr>
          <w:r w:rsidRPr="004048B0">
            <w:t>Introduction</w:t>
          </w:r>
        </w:p>
      </w:docPartBody>
    </w:docPart>
    <w:docPart>
      <w:docPartPr>
        <w:name w:val="64CF4BF028F743A3B702A2229302FE8C"/>
        <w:category>
          <w:name w:val="General"/>
          <w:gallery w:val="placeholder"/>
        </w:category>
        <w:types>
          <w:type w:val="bbPlcHdr"/>
        </w:types>
        <w:behaviors>
          <w:behavior w:val="content"/>
        </w:behaviors>
        <w:guid w:val="{5A1A74AF-8148-4949-AF8C-2C3CE3283E75}"/>
      </w:docPartPr>
      <w:docPartBody>
        <w:p w:rsidR="009454FF" w:rsidRDefault="008F5F77">
          <w:pPr>
            <w:pStyle w:val="64CF4BF028F743A3B702A2229302FE8C"/>
          </w:pPr>
          <w:r w:rsidRPr="004048B0">
            <w:t>SUBHEADING</w:t>
          </w:r>
        </w:p>
      </w:docPartBody>
    </w:docPart>
    <w:docPart>
      <w:docPartPr>
        <w:name w:val="A27146F82BF14B088EB6ABC1DB0FCF44"/>
        <w:category>
          <w:name w:val="General"/>
          <w:gallery w:val="placeholder"/>
        </w:category>
        <w:types>
          <w:type w:val="bbPlcHdr"/>
        </w:types>
        <w:behaviors>
          <w:behavior w:val="content"/>
        </w:behaviors>
        <w:guid w:val="{B37F86EA-9651-4A9D-9E2C-84CFF33CEF18}"/>
      </w:docPartPr>
      <w:docPartBody>
        <w:p w:rsidR="009454FF" w:rsidRDefault="008F5F77">
          <w:pPr>
            <w:pStyle w:val="A27146F82BF14B088EB6ABC1DB0FCF44"/>
          </w:pPr>
          <w:r w:rsidRPr="004048B0">
            <w:t>SUBHEADING</w:t>
          </w:r>
        </w:p>
      </w:docPartBody>
    </w:docPart>
    <w:docPart>
      <w:docPartPr>
        <w:name w:val="BBD35FD148574F589DB2EA23FDECA6D3"/>
        <w:category>
          <w:name w:val="General"/>
          <w:gallery w:val="placeholder"/>
        </w:category>
        <w:types>
          <w:type w:val="bbPlcHdr"/>
        </w:types>
        <w:behaviors>
          <w:behavior w:val="content"/>
        </w:behaviors>
        <w:guid w:val="{36851436-8358-465A-8ABA-F70B40DA9B6D}"/>
      </w:docPartPr>
      <w:docPartBody>
        <w:p w:rsidR="009454FF" w:rsidRDefault="008F5F77">
          <w:pPr>
            <w:pStyle w:val="BBD35FD148574F589DB2EA23FDECA6D3"/>
          </w:pPr>
          <w:r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p>
      </w:docPartBody>
    </w:docPart>
    <w:docPart>
      <w:docPartPr>
        <w:name w:val="99560A00E77A415BA1B41556C09870EF"/>
        <w:category>
          <w:name w:val="General"/>
          <w:gallery w:val="placeholder"/>
        </w:category>
        <w:types>
          <w:type w:val="bbPlcHdr"/>
        </w:types>
        <w:behaviors>
          <w:behavior w:val="content"/>
        </w:behaviors>
        <w:guid w:val="{8DC36743-A436-42D7-B73F-DF25EF71C19B}"/>
      </w:docPartPr>
      <w:docPartBody>
        <w:p w:rsidR="009454FF" w:rsidRDefault="008F5F77">
          <w:pPr>
            <w:pStyle w:val="99560A00E77A415BA1B41556C09870EF"/>
          </w:pPr>
          <w:r w:rsidRPr="004048B0">
            <w:t>SUBHEADING</w:t>
          </w:r>
        </w:p>
      </w:docPartBody>
    </w:docPart>
    <w:docPart>
      <w:docPartPr>
        <w:name w:val="0016037449B242ECAA39FA94B80B58F6"/>
        <w:category>
          <w:name w:val="General"/>
          <w:gallery w:val="placeholder"/>
        </w:category>
        <w:types>
          <w:type w:val="bbPlcHdr"/>
        </w:types>
        <w:behaviors>
          <w:behavior w:val="content"/>
        </w:behaviors>
        <w:guid w:val="{CCEF7987-3800-48C0-B7BF-8D1F4550491B}"/>
      </w:docPartPr>
      <w:docPartBody>
        <w:p w:rsidR="009454FF" w:rsidRDefault="008F5F77">
          <w:pPr>
            <w:pStyle w:val="0016037449B242ECAA39FA94B80B58F6"/>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p>
      </w:docPartBody>
    </w:docPart>
    <w:docPart>
      <w:docPartPr>
        <w:name w:val="CA118D8CD71E4132B528A6DDE7BA968D"/>
        <w:category>
          <w:name w:val="General"/>
          <w:gallery w:val="placeholder"/>
        </w:category>
        <w:types>
          <w:type w:val="bbPlcHdr"/>
        </w:types>
        <w:behaviors>
          <w:behavior w:val="content"/>
        </w:behaviors>
        <w:guid w:val="{9DD0DA9E-7EE3-419E-84B3-B717A99DCC8A}"/>
      </w:docPartPr>
      <w:docPartBody>
        <w:p w:rsidR="009454FF" w:rsidRDefault="008F5F77">
          <w:pPr>
            <w:pStyle w:val="CA118D8CD71E4132B528A6DDE7BA968D"/>
          </w:pPr>
          <w:r w:rsidRPr="004048B0">
            <w:t>Figure 1</w:t>
          </w:r>
        </w:p>
      </w:docPartBody>
    </w:docPart>
    <w:docPart>
      <w:docPartPr>
        <w:name w:val="C1A034C45801443BA2AB5DABAC59AF00"/>
        <w:category>
          <w:name w:val="General"/>
          <w:gallery w:val="placeholder"/>
        </w:category>
        <w:types>
          <w:type w:val="bbPlcHdr"/>
        </w:types>
        <w:behaviors>
          <w:behavior w:val="content"/>
        </w:behaviors>
        <w:guid w:val="{0F81B0D2-8E31-47A4-8BD9-A974ABDEF054}"/>
      </w:docPartPr>
      <w:docPartBody>
        <w:p w:rsidR="00507D6E" w:rsidRPr="004048B0" w:rsidRDefault="008F5F77" w:rsidP="0053179B">
          <w:pPr>
            <w:pStyle w:val="ListHeader"/>
          </w:pPr>
          <w:r w:rsidRPr="004048B0">
            <w:t xml:space="preserve">BUSINESS </w:t>
          </w:r>
        </w:p>
        <w:p w:rsidR="009454FF" w:rsidRDefault="008F5F77">
          <w:pPr>
            <w:pStyle w:val="C1A034C45801443BA2AB5DABAC59AF00"/>
          </w:pPr>
          <w:r w:rsidRPr="004048B0">
            <w:t>PRIORITIES</w:t>
          </w:r>
        </w:p>
      </w:docPartBody>
    </w:docPart>
    <w:docPart>
      <w:docPartPr>
        <w:name w:val="F21027FD5F6B4237B6CBAF6842346D80"/>
        <w:category>
          <w:name w:val="General"/>
          <w:gallery w:val="placeholder"/>
        </w:category>
        <w:types>
          <w:type w:val="bbPlcHdr"/>
        </w:types>
        <w:behaviors>
          <w:behavior w:val="content"/>
        </w:behaviors>
        <w:guid w:val="{A020D355-642D-4A27-A45F-3C561B8E9B1E}"/>
      </w:docPartPr>
      <w:docPartBody>
        <w:p w:rsidR="00507D6E" w:rsidRPr="004048B0" w:rsidRDefault="008F5F77" w:rsidP="0053179B">
          <w:pPr>
            <w:pStyle w:val="Bullets"/>
          </w:pPr>
          <w:r w:rsidRPr="004048B0">
            <w:t>Increase customer satisfaction by 2%</w:t>
          </w:r>
        </w:p>
        <w:p w:rsidR="009454FF" w:rsidRDefault="008F5F77">
          <w:pPr>
            <w:pStyle w:val="F21027FD5F6B4237B6CBAF6842346D80"/>
          </w:pPr>
          <w:r w:rsidRPr="004048B0">
            <w:t>Maintain growth</w:t>
          </w:r>
        </w:p>
      </w:docPartBody>
    </w:docPart>
    <w:docPart>
      <w:docPartPr>
        <w:name w:val="29FC82500D1F43838E5F837D0A4D62BE"/>
        <w:category>
          <w:name w:val="General"/>
          <w:gallery w:val="placeholder"/>
        </w:category>
        <w:types>
          <w:type w:val="bbPlcHdr"/>
        </w:types>
        <w:behaviors>
          <w:behavior w:val="content"/>
        </w:behaviors>
        <w:guid w:val="{A9A2B1E3-FF06-495C-84BA-8EB1108E3E89}"/>
      </w:docPartPr>
      <w:docPartBody>
        <w:p w:rsidR="00507D6E" w:rsidRPr="004048B0" w:rsidRDefault="008F5F77" w:rsidP="0053179B">
          <w:pPr>
            <w:pStyle w:val="ListHeader"/>
          </w:pPr>
          <w:r w:rsidRPr="004048B0">
            <w:t xml:space="preserve">ADDED </w:t>
          </w:r>
        </w:p>
        <w:p w:rsidR="009454FF" w:rsidRDefault="008F5F77">
          <w:pPr>
            <w:pStyle w:val="29FC82500D1F43838E5F837D0A4D62BE"/>
          </w:pPr>
          <w:r w:rsidRPr="004048B0">
            <w:t>PRIORITIES</w:t>
          </w:r>
        </w:p>
      </w:docPartBody>
    </w:docPart>
    <w:docPart>
      <w:docPartPr>
        <w:name w:val="786C6D221526440F8598F0A2F0E772ED"/>
        <w:category>
          <w:name w:val="General"/>
          <w:gallery w:val="placeholder"/>
        </w:category>
        <w:types>
          <w:type w:val="bbPlcHdr"/>
        </w:types>
        <w:behaviors>
          <w:behavior w:val="content"/>
        </w:behaviors>
        <w:guid w:val="{C66F095B-9C8E-4805-A710-1A3636D8E0CF}"/>
      </w:docPartPr>
      <w:docPartBody>
        <w:p w:rsidR="00507D6E" w:rsidRPr="004048B0" w:rsidRDefault="008F5F77" w:rsidP="0053179B">
          <w:pPr>
            <w:pStyle w:val="Bullets"/>
          </w:pPr>
          <w:r w:rsidRPr="004048B0">
            <w:t>Improve social media presence</w:t>
          </w:r>
        </w:p>
        <w:p w:rsidR="009454FF" w:rsidRDefault="008F5F77">
          <w:pPr>
            <w:pStyle w:val="786C6D221526440F8598F0A2F0E772ED"/>
          </w:pPr>
          <w:r w:rsidRPr="004048B0">
            <w:t>Ensure the cost of development stays below budget</w:t>
          </w:r>
        </w:p>
      </w:docPartBody>
    </w:docPart>
    <w:docPart>
      <w:docPartPr>
        <w:name w:val="02588BC4B96B4385BE59C6275E74C336"/>
        <w:category>
          <w:name w:val="General"/>
          <w:gallery w:val="placeholder"/>
        </w:category>
        <w:types>
          <w:type w:val="bbPlcHdr"/>
        </w:types>
        <w:behaviors>
          <w:behavior w:val="content"/>
        </w:behaviors>
        <w:guid w:val="{7F0DABFF-4307-44A3-990A-63625A21A6C7}"/>
      </w:docPartPr>
      <w:docPartBody>
        <w:p w:rsidR="009454FF" w:rsidRDefault="008F5F77">
          <w:pPr>
            <w:pStyle w:val="02588BC4B96B4385BE59C6275E74C336"/>
          </w:pPr>
          <w:r w:rsidRPr="004048B0">
            <w:t>EMPLOYEE OPPORTUNITIES</w:t>
          </w:r>
        </w:p>
      </w:docPartBody>
    </w:docPart>
    <w:docPart>
      <w:docPartPr>
        <w:name w:val="75C121C03139492A84A2D60EDAC8A4D0"/>
        <w:category>
          <w:name w:val="General"/>
          <w:gallery w:val="placeholder"/>
        </w:category>
        <w:types>
          <w:type w:val="bbPlcHdr"/>
        </w:types>
        <w:behaviors>
          <w:behavior w:val="content"/>
        </w:behaviors>
        <w:guid w:val="{CC88B1FE-F61E-4E94-A90C-E81762BAF40A}"/>
      </w:docPartPr>
      <w:docPartBody>
        <w:p w:rsidR="00507D6E" w:rsidRPr="004048B0" w:rsidRDefault="008F5F77" w:rsidP="0053179B">
          <w:pPr>
            <w:pStyle w:val="Bullets"/>
          </w:pPr>
          <w:r w:rsidRPr="004048B0">
            <w:t>Interns begin</w:t>
          </w:r>
        </w:p>
        <w:p w:rsidR="00507D6E" w:rsidRPr="004048B0" w:rsidRDefault="008F5F77" w:rsidP="0053179B">
          <w:pPr>
            <w:pStyle w:val="Bullets"/>
          </w:pPr>
          <w:r w:rsidRPr="004048B0">
            <w:t>Indoor rec leagues</w:t>
          </w:r>
        </w:p>
        <w:p w:rsidR="009454FF" w:rsidRDefault="008F5F77">
          <w:pPr>
            <w:pStyle w:val="75C121C03139492A84A2D60EDAC8A4D0"/>
          </w:pPr>
          <w:r w:rsidRPr="004048B0">
            <w:t>Chess tournaments</w:t>
          </w:r>
        </w:p>
      </w:docPartBody>
    </w:docPart>
    <w:docPart>
      <w:docPartPr>
        <w:name w:val="4E8A42B005B74ED5B2F738F1CC2600E7"/>
        <w:category>
          <w:name w:val="General"/>
          <w:gallery w:val="placeholder"/>
        </w:category>
        <w:types>
          <w:type w:val="bbPlcHdr"/>
        </w:types>
        <w:behaviors>
          <w:behavior w:val="content"/>
        </w:behaviors>
        <w:guid w:val="{461A4750-777A-4BDC-BEAD-3FCE6562BB81}"/>
      </w:docPartPr>
      <w:docPartBody>
        <w:p w:rsidR="009454FF" w:rsidRDefault="008F5F77">
          <w:pPr>
            <w:pStyle w:val="4E8A42B005B74ED5B2F738F1CC2600E7"/>
          </w:pPr>
          <w:r w:rsidRPr="004048B0">
            <w:t>Goals for Q2</w:t>
          </w:r>
        </w:p>
      </w:docPartBody>
    </w:docPart>
    <w:docPart>
      <w:docPartPr>
        <w:name w:val="6B5D2B5C512C4D6C9C0F86D4668392E8"/>
        <w:category>
          <w:name w:val="General"/>
          <w:gallery w:val="placeholder"/>
        </w:category>
        <w:types>
          <w:type w:val="bbPlcHdr"/>
        </w:types>
        <w:behaviors>
          <w:behavior w:val="content"/>
        </w:behaviors>
        <w:guid w:val="{79C4B029-4CBF-403E-80FA-44BBFC590E0B}"/>
      </w:docPartPr>
      <w:docPartBody>
        <w:p w:rsidR="009454FF" w:rsidRDefault="008F5F77">
          <w:pPr>
            <w:pStyle w:val="6B5D2B5C512C4D6C9C0F86D4668392E8"/>
          </w:pPr>
          <w:r w:rsidRPr="004048B0">
            <w:t>SUBHEADING</w:t>
          </w:r>
        </w:p>
      </w:docPartBody>
    </w:docPart>
    <w:docPart>
      <w:docPartPr>
        <w:name w:val="111D25CBE675464A93F96B9F240E2FC5"/>
        <w:category>
          <w:name w:val="General"/>
          <w:gallery w:val="placeholder"/>
        </w:category>
        <w:types>
          <w:type w:val="bbPlcHdr"/>
        </w:types>
        <w:behaviors>
          <w:behavior w:val="content"/>
        </w:behaviors>
        <w:guid w:val="{46F52175-6DF7-423B-BC23-A47F88A0F2C1}"/>
      </w:docPartPr>
      <w:docPartBody>
        <w:p w:rsidR="009454FF" w:rsidRDefault="008F5F77">
          <w:pPr>
            <w:pStyle w:val="111D25CBE675464A93F96B9F240E2FC5"/>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904E347B8F12463392F8D1CE2FA8865B"/>
        <w:category>
          <w:name w:val="General"/>
          <w:gallery w:val="placeholder"/>
        </w:category>
        <w:types>
          <w:type w:val="bbPlcHdr"/>
        </w:types>
        <w:behaviors>
          <w:behavior w:val="content"/>
        </w:behaviors>
        <w:guid w:val="{8A38E269-6FA5-40EF-95E2-BEC87CA7A777}"/>
      </w:docPartPr>
      <w:docPartBody>
        <w:p w:rsidR="009454FF" w:rsidRDefault="008F5F77">
          <w:pPr>
            <w:pStyle w:val="904E347B8F12463392F8D1CE2FA8865B"/>
          </w:pPr>
          <w:r w:rsidRPr="004048B0">
            <w:t>SUBHEADING</w:t>
          </w:r>
        </w:p>
      </w:docPartBody>
    </w:docPart>
    <w:docPart>
      <w:docPartPr>
        <w:name w:val="3A9DA7C309EA41359C602C2363897223"/>
        <w:category>
          <w:name w:val="General"/>
          <w:gallery w:val="placeholder"/>
        </w:category>
        <w:types>
          <w:type w:val="bbPlcHdr"/>
        </w:types>
        <w:behaviors>
          <w:behavior w:val="content"/>
        </w:behaviors>
        <w:guid w:val="{FFEFDCA3-1D3C-4A65-9941-74919F1954EA}"/>
      </w:docPartPr>
      <w:docPartBody>
        <w:p w:rsidR="009454FF" w:rsidRDefault="008F5F77">
          <w:pPr>
            <w:pStyle w:val="3A9DA7C309EA41359C602C2363897223"/>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DA1168704A4D4509891122F7E74E684C"/>
        <w:category>
          <w:name w:val="General"/>
          <w:gallery w:val="placeholder"/>
        </w:category>
        <w:types>
          <w:type w:val="bbPlcHdr"/>
        </w:types>
        <w:behaviors>
          <w:behavior w:val="content"/>
        </w:behaviors>
        <w:guid w:val="{EB6342E8-6C93-4DC0-89FA-A2D6F6E303A2}"/>
      </w:docPartPr>
      <w:docPartBody>
        <w:p w:rsidR="009454FF" w:rsidRDefault="008F5F77">
          <w:pPr>
            <w:pStyle w:val="DA1168704A4D4509891122F7E74E684C"/>
          </w:pPr>
          <w:r w:rsidRPr="004048B0">
            <w:t>SUBHEADING</w:t>
          </w:r>
        </w:p>
      </w:docPartBody>
    </w:docPart>
    <w:docPart>
      <w:docPartPr>
        <w:name w:val="3F71B15E0C2C440E95009D91CC57DC5C"/>
        <w:category>
          <w:name w:val="General"/>
          <w:gallery w:val="placeholder"/>
        </w:category>
        <w:types>
          <w:type w:val="bbPlcHdr"/>
        </w:types>
        <w:behaviors>
          <w:behavior w:val="content"/>
        </w:behaviors>
        <w:guid w:val="{DCE9A7B5-7041-4825-BE6D-F8A8D16D93EE}"/>
      </w:docPartPr>
      <w:docPartBody>
        <w:p w:rsidR="00507D6E" w:rsidRPr="004048B0" w:rsidRDefault="008F5F77"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507D6E" w:rsidRPr="004048B0" w:rsidRDefault="00B82377" w:rsidP="00C17936"/>
        <w:p w:rsidR="009454FF" w:rsidRDefault="008F5F77">
          <w:pPr>
            <w:pStyle w:val="3F71B15E0C2C440E95009D91CC57DC5C"/>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E86FACA59CC741538BB9CB22EBC391BC"/>
        <w:category>
          <w:name w:val="General"/>
          <w:gallery w:val="placeholder"/>
        </w:category>
        <w:types>
          <w:type w:val="bbPlcHdr"/>
        </w:types>
        <w:behaviors>
          <w:behavior w:val="content"/>
        </w:behaviors>
        <w:guid w:val="{8C89F5B7-8CC9-4801-9114-089036D118B9}"/>
      </w:docPartPr>
      <w:docPartBody>
        <w:p w:rsidR="009454FF" w:rsidRDefault="008F5F77">
          <w:pPr>
            <w:pStyle w:val="E86FACA59CC741538BB9CB22EBC391BC"/>
          </w:pPr>
          <w:r w:rsidRPr="004D4384">
            <w:t>Lorem ipsum dolor sit amet, consectetur adipiscing elit.</w:t>
          </w:r>
        </w:p>
      </w:docPartBody>
    </w:docPart>
    <w:docPart>
      <w:docPartPr>
        <w:name w:val="687F5B7876CD4485AAFAC370D92C22A1"/>
        <w:category>
          <w:name w:val="General"/>
          <w:gallery w:val="placeholder"/>
        </w:category>
        <w:types>
          <w:type w:val="bbPlcHdr"/>
        </w:types>
        <w:behaviors>
          <w:behavior w:val="content"/>
        </w:behaviors>
        <w:guid w:val="{1F099D7F-211C-4EC9-B340-54F2807C112F}"/>
      </w:docPartPr>
      <w:docPartBody>
        <w:p w:rsidR="009454FF" w:rsidRDefault="008F5F77">
          <w:pPr>
            <w:pStyle w:val="687F5B7876CD4485AAFAC370D92C22A1"/>
          </w:pPr>
          <w:r w:rsidRPr="004048B0">
            <w:t xml:space="preserve">WHAT’S NEXT </w:t>
          </w:r>
        </w:p>
      </w:docPartBody>
    </w:docPart>
    <w:docPart>
      <w:docPartPr>
        <w:name w:val="036C88C9A04D4F6194CE1892DD81F757"/>
        <w:category>
          <w:name w:val="General"/>
          <w:gallery w:val="placeholder"/>
        </w:category>
        <w:types>
          <w:type w:val="bbPlcHdr"/>
        </w:types>
        <w:behaviors>
          <w:behavior w:val="content"/>
        </w:behaviors>
        <w:guid w:val="{A94FB830-4ABC-4C11-A5F5-7061519B1B7F}"/>
      </w:docPartPr>
      <w:docPartBody>
        <w:p w:rsidR="00507D6E" w:rsidRPr="004048B0" w:rsidRDefault="008F5F77"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507D6E" w:rsidRPr="004048B0" w:rsidRDefault="00B82377" w:rsidP="006F5A91"/>
        <w:p w:rsidR="00507D6E" w:rsidRPr="004048B0" w:rsidRDefault="008F5F77"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rsidR="00507D6E" w:rsidRPr="004048B0" w:rsidRDefault="00B82377" w:rsidP="006F5A91"/>
        <w:p w:rsidR="00507D6E" w:rsidRPr="004048B0" w:rsidRDefault="008F5F77"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rsidR="00507D6E" w:rsidRPr="004048B0" w:rsidRDefault="00B82377" w:rsidP="006F5A91"/>
        <w:p w:rsidR="009454FF" w:rsidRDefault="008F5F77">
          <w:pPr>
            <w:pStyle w:val="036C88C9A04D4F6194CE1892DD81F757"/>
          </w:pPr>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docPartBody>
    </w:docPart>
    <w:docPart>
      <w:docPartPr>
        <w:name w:val="7AFD6025C09848D5A2619D75A446E3EB"/>
        <w:category>
          <w:name w:val="General"/>
          <w:gallery w:val="placeholder"/>
        </w:category>
        <w:types>
          <w:type w:val="bbPlcHdr"/>
        </w:types>
        <w:behaviors>
          <w:behavior w:val="content"/>
        </w:behaviors>
        <w:guid w:val="{70CA69C0-50B8-49AD-8049-BECEE2DD3E43}"/>
      </w:docPartPr>
      <w:docPartBody>
        <w:p w:rsidR="009454FF" w:rsidRDefault="008F5F77">
          <w:pPr>
            <w:pStyle w:val="7AFD6025C09848D5A2619D75A446E3EB"/>
          </w:pPr>
          <w:r w:rsidRPr="004048B0">
            <w:rPr>
              <w:rStyle w:val="Heading2Char"/>
            </w:rPr>
            <w:t>Results from last year</w:t>
          </w:r>
        </w:p>
      </w:docPartBody>
    </w:docPart>
    <w:docPart>
      <w:docPartPr>
        <w:name w:val="1710721145CF4A249FB223D91033FAAF"/>
        <w:category>
          <w:name w:val="General"/>
          <w:gallery w:val="placeholder"/>
        </w:category>
        <w:types>
          <w:type w:val="bbPlcHdr"/>
        </w:types>
        <w:behaviors>
          <w:behavior w:val="content"/>
        </w:behaviors>
        <w:guid w:val="{70F0D390-3A63-4084-88E6-B03934C29DC7}"/>
      </w:docPartPr>
      <w:docPartBody>
        <w:p w:rsidR="00507D6E" w:rsidRPr="004048B0" w:rsidRDefault="008F5F77"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9454FF" w:rsidRDefault="008F5F77">
          <w:pPr>
            <w:pStyle w:val="1710721145CF4A249FB223D91033FAAF"/>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8EA890FA77D44EB88BF224338363F89C"/>
        <w:category>
          <w:name w:val="General"/>
          <w:gallery w:val="placeholder"/>
        </w:category>
        <w:types>
          <w:type w:val="bbPlcHdr"/>
        </w:types>
        <w:behaviors>
          <w:behavior w:val="content"/>
        </w:behaviors>
        <w:guid w:val="{5DD13715-7EA1-488D-9B79-96315F49AE00}"/>
      </w:docPartPr>
      <w:docPartBody>
        <w:p w:rsidR="009454FF" w:rsidRDefault="008F5F77">
          <w:pPr>
            <w:pStyle w:val="8EA890FA77D44EB88BF224338363F89C"/>
          </w:pPr>
          <w:r w:rsidRPr="004048B0">
            <w:t>Q1</w:t>
          </w:r>
        </w:p>
      </w:docPartBody>
    </w:docPart>
    <w:docPart>
      <w:docPartPr>
        <w:name w:val="28EF93FAB378474E98C85FD8C79210B9"/>
        <w:category>
          <w:name w:val="General"/>
          <w:gallery w:val="placeholder"/>
        </w:category>
        <w:types>
          <w:type w:val="bbPlcHdr"/>
        </w:types>
        <w:behaviors>
          <w:behavior w:val="content"/>
        </w:behaviors>
        <w:guid w:val="{A75AA48D-1B47-4B91-A005-A11ADE0FE466}"/>
      </w:docPartPr>
      <w:docPartBody>
        <w:p w:rsidR="009454FF" w:rsidRDefault="008F5F77">
          <w:pPr>
            <w:pStyle w:val="28EF93FAB378474E98C85FD8C79210B9"/>
          </w:pPr>
          <w:r w:rsidRPr="004048B0">
            <w:t>Q2</w:t>
          </w:r>
        </w:p>
      </w:docPartBody>
    </w:docPart>
    <w:docPart>
      <w:docPartPr>
        <w:name w:val="3C80E41E2CE9426AB94EA50DF39841B6"/>
        <w:category>
          <w:name w:val="General"/>
          <w:gallery w:val="placeholder"/>
        </w:category>
        <w:types>
          <w:type w:val="bbPlcHdr"/>
        </w:types>
        <w:behaviors>
          <w:behavior w:val="content"/>
        </w:behaviors>
        <w:guid w:val="{A842F3EB-4143-4D59-85B1-2F81509C4C36}"/>
      </w:docPartPr>
      <w:docPartBody>
        <w:p w:rsidR="009454FF" w:rsidRDefault="008F5F77">
          <w:pPr>
            <w:pStyle w:val="3C80E41E2CE9426AB94EA50DF39841B6"/>
          </w:pPr>
          <w:r w:rsidRPr="004048B0">
            <w:t>Q3</w:t>
          </w:r>
        </w:p>
      </w:docPartBody>
    </w:docPart>
    <w:docPart>
      <w:docPartPr>
        <w:name w:val="4C22345403F645C3A0E9D0D753ACF896"/>
        <w:category>
          <w:name w:val="General"/>
          <w:gallery w:val="placeholder"/>
        </w:category>
        <w:types>
          <w:type w:val="bbPlcHdr"/>
        </w:types>
        <w:behaviors>
          <w:behavior w:val="content"/>
        </w:behaviors>
        <w:guid w:val="{D9D10D01-CE7D-4B96-A349-5804F2C52BF6}"/>
      </w:docPartPr>
      <w:docPartBody>
        <w:p w:rsidR="009454FF" w:rsidRDefault="008F5F77">
          <w:pPr>
            <w:pStyle w:val="4C22345403F645C3A0E9D0D753ACF896"/>
          </w:pPr>
          <w:r w:rsidRPr="004048B0">
            <w:t>Q4</w:t>
          </w:r>
        </w:p>
      </w:docPartBody>
    </w:docPart>
    <w:docPart>
      <w:docPartPr>
        <w:name w:val="70A5535168DE46A8AAA5A687F712450F"/>
        <w:category>
          <w:name w:val="General"/>
          <w:gallery w:val="placeholder"/>
        </w:category>
        <w:types>
          <w:type w:val="bbPlcHdr"/>
        </w:types>
        <w:behaviors>
          <w:behavior w:val="content"/>
        </w:behaviors>
        <w:guid w:val="{F8A2503B-A707-46F2-8F05-A4DED9470898}"/>
      </w:docPartPr>
      <w:docPartBody>
        <w:p w:rsidR="009454FF" w:rsidRDefault="008F5F77">
          <w:pPr>
            <w:pStyle w:val="70A5535168DE46A8AAA5A687F712450F"/>
          </w:pPr>
          <w:r w:rsidRPr="004048B0">
            <w:t>SECTOR 1</w:t>
          </w:r>
        </w:p>
      </w:docPartBody>
    </w:docPart>
    <w:docPart>
      <w:docPartPr>
        <w:name w:val="73B3A2857DE749748439E85E9760AFEA"/>
        <w:category>
          <w:name w:val="General"/>
          <w:gallery w:val="placeholder"/>
        </w:category>
        <w:types>
          <w:type w:val="bbPlcHdr"/>
        </w:types>
        <w:behaviors>
          <w:behavior w:val="content"/>
        </w:behaviors>
        <w:guid w:val="{F2AC4DAB-C40C-4079-83AF-9ABD65E57EE3}"/>
      </w:docPartPr>
      <w:docPartBody>
        <w:p w:rsidR="009454FF" w:rsidRDefault="008F5F77">
          <w:pPr>
            <w:pStyle w:val="73B3A2857DE749748439E85E9760AFEA"/>
          </w:pPr>
          <w:r w:rsidRPr="004048B0">
            <w:t>4.3</w:t>
          </w:r>
        </w:p>
      </w:docPartBody>
    </w:docPart>
    <w:docPart>
      <w:docPartPr>
        <w:name w:val="8D7E40AE855A4B83AF073E7804D152F6"/>
        <w:category>
          <w:name w:val="General"/>
          <w:gallery w:val="placeholder"/>
        </w:category>
        <w:types>
          <w:type w:val="bbPlcHdr"/>
        </w:types>
        <w:behaviors>
          <w:behavior w:val="content"/>
        </w:behaviors>
        <w:guid w:val="{F135090A-87F6-41FE-8A0E-C4518B15EDEC}"/>
      </w:docPartPr>
      <w:docPartBody>
        <w:p w:rsidR="009454FF" w:rsidRDefault="008F5F77">
          <w:pPr>
            <w:pStyle w:val="8D7E40AE855A4B83AF073E7804D152F6"/>
          </w:pPr>
          <w:r w:rsidRPr="004048B0">
            <w:t>2.5</w:t>
          </w:r>
        </w:p>
      </w:docPartBody>
    </w:docPart>
    <w:docPart>
      <w:docPartPr>
        <w:name w:val="D094D072C2784C9D82404A8B9919975D"/>
        <w:category>
          <w:name w:val="General"/>
          <w:gallery w:val="placeholder"/>
        </w:category>
        <w:types>
          <w:type w:val="bbPlcHdr"/>
        </w:types>
        <w:behaviors>
          <w:behavior w:val="content"/>
        </w:behaviors>
        <w:guid w:val="{4087B58F-779C-4C72-BA75-6683E0C78329}"/>
      </w:docPartPr>
      <w:docPartBody>
        <w:p w:rsidR="009454FF" w:rsidRDefault="008F5F77">
          <w:pPr>
            <w:pStyle w:val="D094D072C2784C9D82404A8B9919975D"/>
          </w:pPr>
          <w:r w:rsidRPr="004048B0">
            <w:t>3.5</w:t>
          </w:r>
        </w:p>
      </w:docPartBody>
    </w:docPart>
    <w:docPart>
      <w:docPartPr>
        <w:name w:val="76AA5856D56D4AECB400F0D17D94ACD1"/>
        <w:category>
          <w:name w:val="General"/>
          <w:gallery w:val="placeholder"/>
        </w:category>
        <w:types>
          <w:type w:val="bbPlcHdr"/>
        </w:types>
        <w:behaviors>
          <w:behavior w:val="content"/>
        </w:behaviors>
        <w:guid w:val="{DE873D9F-B641-466E-B730-08223FD3AA11}"/>
      </w:docPartPr>
      <w:docPartBody>
        <w:p w:rsidR="009454FF" w:rsidRDefault="008F5F77">
          <w:pPr>
            <w:pStyle w:val="76AA5856D56D4AECB400F0D17D94ACD1"/>
          </w:pPr>
          <w:r w:rsidRPr="004048B0">
            <w:t>4.5</w:t>
          </w:r>
        </w:p>
      </w:docPartBody>
    </w:docPart>
    <w:docPart>
      <w:docPartPr>
        <w:name w:val="12FA00E7689049FF8FBF99890A0DE669"/>
        <w:category>
          <w:name w:val="General"/>
          <w:gallery w:val="placeholder"/>
        </w:category>
        <w:types>
          <w:type w:val="bbPlcHdr"/>
        </w:types>
        <w:behaviors>
          <w:behavior w:val="content"/>
        </w:behaviors>
        <w:guid w:val="{8ED76BB4-7188-4EC8-B3DC-0BCD0625E7E7}"/>
      </w:docPartPr>
      <w:docPartBody>
        <w:p w:rsidR="009454FF" w:rsidRDefault="008F5F77">
          <w:pPr>
            <w:pStyle w:val="12FA00E7689049FF8FBF99890A0DE669"/>
          </w:pPr>
          <w:r w:rsidRPr="004048B0">
            <w:t>SECTOR 2</w:t>
          </w:r>
        </w:p>
      </w:docPartBody>
    </w:docPart>
    <w:docPart>
      <w:docPartPr>
        <w:name w:val="FAED8BBB64D3471D909DD421710F787D"/>
        <w:category>
          <w:name w:val="General"/>
          <w:gallery w:val="placeholder"/>
        </w:category>
        <w:types>
          <w:type w:val="bbPlcHdr"/>
        </w:types>
        <w:behaviors>
          <w:behavior w:val="content"/>
        </w:behaviors>
        <w:guid w:val="{D4FF774F-2F3C-4C2E-9B46-FE5112D7A3C3}"/>
      </w:docPartPr>
      <w:docPartBody>
        <w:p w:rsidR="009454FF" w:rsidRDefault="008F5F77">
          <w:pPr>
            <w:pStyle w:val="FAED8BBB64D3471D909DD421710F787D"/>
          </w:pPr>
          <w:r w:rsidRPr="004048B0">
            <w:t>2.4</w:t>
          </w:r>
        </w:p>
      </w:docPartBody>
    </w:docPart>
    <w:docPart>
      <w:docPartPr>
        <w:name w:val="A0AAC4DF97D8460BACE0BD2BF2E864E1"/>
        <w:category>
          <w:name w:val="General"/>
          <w:gallery w:val="placeholder"/>
        </w:category>
        <w:types>
          <w:type w:val="bbPlcHdr"/>
        </w:types>
        <w:behaviors>
          <w:behavior w:val="content"/>
        </w:behaviors>
        <w:guid w:val="{E8C89DC5-9AE9-498E-A125-CD0224120641}"/>
      </w:docPartPr>
      <w:docPartBody>
        <w:p w:rsidR="009454FF" w:rsidRDefault="008F5F77">
          <w:pPr>
            <w:pStyle w:val="A0AAC4DF97D8460BACE0BD2BF2E864E1"/>
          </w:pPr>
          <w:r w:rsidRPr="004048B0">
            <w:t>4.4</w:t>
          </w:r>
        </w:p>
      </w:docPartBody>
    </w:docPart>
    <w:docPart>
      <w:docPartPr>
        <w:name w:val="EDEF0FC2C0F74C878E085FD75A5DFBDB"/>
        <w:category>
          <w:name w:val="General"/>
          <w:gallery w:val="placeholder"/>
        </w:category>
        <w:types>
          <w:type w:val="bbPlcHdr"/>
        </w:types>
        <w:behaviors>
          <w:behavior w:val="content"/>
        </w:behaviors>
        <w:guid w:val="{5B2092E1-0598-470B-A21D-46FBB86F1276}"/>
      </w:docPartPr>
      <w:docPartBody>
        <w:p w:rsidR="009454FF" w:rsidRDefault="008F5F77">
          <w:pPr>
            <w:pStyle w:val="EDEF0FC2C0F74C878E085FD75A5DFBDB"/>
          </w:pPr>
          <w:r w:rsidRPr="004048B0">
            <w:t>1.8</w:t>
          </w:r>
        </w:p>
      </w:docPartBody>
    </w:docPart>
    <w:docPart>
      <w:docPartPr>
        <w:name w:val="3289F147163E46A680FF3CAF7316F658"/>
        <w:category>
          <w:name w:val="General"/>
          <w:gallery w:val="placeholder"/>
        </w:category>
        <w:types>
          <w:type w:val="bbPlcHdr"/>
        </w:types>
        <w:behaviors>
          <w:behavior w:val="content"/>
        </w:behaviors>
        <w:guid w:val="{51E4BCB1-B865-43EA-A083-5ED8E2F467D3}"/>
      </w:docPartPr>
      <w:docPartBody>
        <w:p w:rsidR="009454FF" w:rsidRDefault="008F5F77">
          <w:pPr>
            <w:pStyle w:val="3289F147163E46A680FF3CAF7316F658"/>
          </w:pPr>
          <w:r w:rsidRPr="004048B0">
            <w:t>2.8</w:t>
          </w:r>
        </w:p>
      </w:docPartBody>
    </w:docPart>
    <w:docPart>
      <w:docPartPr>
        <w:name w:val="FF124E5C5AA44F85917A063BB882F74A"/>
        <w:category>
          <w:name w:val="General"/>
          <w:gallery w:val="placeholder"/>
        </w:category>
        <w:types>
          <w:type w:val="bbPlcHdr"/>
        </w:types>
        <w:behaviors>
          <w:behavior w:val="content"/>
        </w:behaviors>
        <w:guid w:val="{E7CCEC07-1AAB-435A-83EA-AA95262E4DF2}"/>
      </w:docPartPr>
      <w:docPartBody>
        <w:p w:rsidR="009454FF" w:rsidRDefault="008F5F77">
          <w:pPr>
            <w:pStyle w:val="FF124E5C5AA44F85917A063BB882F74A"/>
          </w:pPr>
          <w:r w:rsidRPr="004048B0">
            <w:t>SECTOR 3</w:t>
          </w:r>
        </w:p>
      </w:docPartBody>
    </w:docPart>
    <w:docPart>
      <w:docPartPr>
        <w:name w:val="3BEEDEFD404648CD8CD6BB3CE64CE0A1"/>
        <w:category>
          <w:name w:val="General"/>
          <w:gallery w:val="placeholder"/>
        </w:category>
        <w:types>
          <w:type w:val="bbPlcHdr"/>
        </w:types>
        <w:behaviors>
          <w:behavior w:val="content"/>
        </w:behaviors>
        <w:guid w:val="{DA5EDFE4-3BF0-480B-B731-CA367EFFAE95}"/>
      </w:docPartPr>
      <w:docPartBody>
        <w:p w:rsidR="009454FF" w:rsidRDefault="008F5F77">
          <w:pPr>
            <w:pStyle w:val="3BEEDEFD404648CD8CD6BB3CE64CE0A1"/>
          </w:pPr>
          <w:r w:rsidRPr="004048B0">
            <w:t>2</w:t>
          </w:r>
        </w:p>
      </w:docPartBody>
    </w:docPart>
    <w:docPart>
      <w:docPartPr>
        <w:name w:val="85450CDC1B3245C88F7A2C781A944D90"/>
        <w:category>
          <w:name w:val="General"/>
          <w:gallery w:val="placeholder"/>
        </w:category>
        <w:types>
          <w:type w:val="bbPlcHdr"/>
        </w:types>
        <w:behaviors>
          <w:behavior w:val="content"/>
        </w:behaviors>
        <w:guid w:val="{2AD42E9F-18CC-4F12-9EB3-041F6FFF1C4D}"/>
      </w:docPartPr>
      <w:docPartBody>
        <w:p w:rsidR="009454FF" w:rsidRDefault="008F5F77">
          <w:pPr>
            <w:pStyle w:val="85450CDC1B3245C88F7A2C781A944D90"/>
          </w:pPr>
          <w:r w:rsidRPr="004048B0">
            <w:t>2</w:t>
          </w:r>
        </w:p>
      </w:docPartBody>
    </w:docPart>
    <w:docPart>
      <w:docPartPr>
        <w:name w:val="DF4402938EAB4CED835FDF1BF854BCBE"/>
        <w:category>
          <w:name w:val="General"/>
          <w:gallery w:val="placeholder"/>
        </w:category>
        <w:types>
          <w:type w:val="bbPlcHdr"/>
        </w:types>
        <w:behaviors>
          <w:behavior w:val="content"/>
        </w:behaviors>
        <w:guid w:val="{C3B7D2DB-6BD5-44EF-BF06-322467E5B40C}"/>
      </w:docPartPr>
      <w:docPartBody>
        <w:p w:rsidR="009454FF" w:rsidRDefault="008F5F77">
          <w:pPr>
            <w:pStyle w:val="DF4402938EAB4CED835FDF1BF854BCBE"/>
          </w:pPr>
          <w:r w:rsidRPr="004048B0">
            <w:t>3</w:t>
          </w:r>
        </w:p>
      </w:docPartBody>
    </w:docPart>
    <w:docPart>
      <w:docPartPr>
        <w:name w:val="9AC22C6FA0534D78BB80EA31FD6C3C42"/>
        <w:category>
          <w:name w:val="General"/>
          <w:gallery w:val="placeholder"/>
        </w:category>
        <w:types>
          <w:type w:val="bbPlcHdr"/>
        </w:types>
        <w:behaviors>
          <w:behavior w:val="content"/>
        </w:behaviors>
        <w:guid w:val="{5316EC63-6443-4DAC-B61D-8626C6015F8B}"/>
      </w:docPartPr>
      <w:docPartBody>
        <w:p w:rsidR="009454FF" w:rsidRDefault="008F5F77">
          <w:pPr>
            <w:pStyle w:val="9AC22C6FA0534D78BB80EA31FD6C3C42"/>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F77"/>
    <w:rsid w:val="008F5F77"/>
    <w:rsid w:val="009454FF"/>
    <w:rsid w:val="00B82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rPr>
  </w:style>
  <w:style w:type="paragraph" w:customStyle="1" w:styleId="9FDDCEA9241348778D8031EB52AD0F68">
    <w:name w:val="9FDDCEA9241348778D8031EB52AD0F68"/>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6C042CC8C0304650B5B6C85E8FB763EE">
    <w:name w:val="6C042CC8C0304650B5B6C85E8FB763EE"/>
  </w:style>
  <w:style w:type="character" w:styleId="PlaceholderText">
    <w:name w:val="Placeholder Text"/>
    <w:basedOn w:val="DefaultParagraphFont"/>
    <w:uiPriority w:val="99"/>
    <w:semiHidden/>
    <w:rPr>
      <w:color w:val="808080"/>
    </w:rPr>
  </w:style>
  <w:style w:type="paragraph" w:customStyle="1" w:styleId="7064AD2F9D614749946E2E190012D8BC">
    <w:name w:val="7064AD2F9D614749946E2E190012D8BC"/>
  </w:style>
  <w:style w:type="paragraph" w:customStyle="1" w:styleId="5488692D027B45EBBC181FF545E3BC6A">
    <w:name w:val="5488692D027B45EBBC181FF545E3BC6A"/>
  </w:style>
  <w:style w:type="paragraph" w:customStyle="1" w:styleId="B1DF4A9BAA63479A83455FEB9F95DF57">
    <w:name w:val="B1DF4A9BAA63479A83455FEB9F95DF57"/>
  </w:style>
  <w:style w:type="paragraph" w:customStyle="1" w:styleId="A9C2AC58B44B4096ADDDD069BC0B2B80">
    <w:name w:val="A9C2AC58B44B4096ADDDD069BC0B2B80"/>
  </w:style>
  <w:style w:type="paragraph" w:customStyle="1" w:styleId="NormalBold">
    <w:name w:val="Normal Bold"/>
    <w:basedOn w:val="Normal"/>
    <w:uiPriority w:val="8"/>
    <w:qFormat/>
    <w:pPr>
      <w:spacing w:after="0" w:line="240" w:lineRule="auto"/>
    </w:pPr>
    <w:rPr>
      <w:rFonts w:eastAsiaTheme="minorHAnsi"/>
      <w:b/>
      <w:bCs/>
      <w:color w:val="FFFFFF" w:themeColor="background1"/>
    </w:rPr>
  </w:style>
  <w:style w:type="paragraph" w:customStyle="1" w:styleId="DB1C589504554E4F86B82C74CCDC7A95">
    <w:name w:val="DB1C589504554E4F86B82C74CCDC7A95"/>
  </w:style>
  <w:style w:type="paragraph" w:customStyle="1" w:styleId="F64CE3E7A6B94E9DA7DDAD298D874059">
    <w:name w:val="F64CE3E7A6B94E9DA7DDAD298D874059"/>
  </w:style>
  <w:style w:type="paragraph" w:customStyle="1" w:styleId="64CF4BF028F743A3B702A2229302FE8C">
    <w:name w:val="64CF4BF028F743A3B702A2229302FE8C"/>
  </w:style>
  <w:style w:type="paragraph" w:customStyle="1" w:styleId="A27146F82BF14B088EB6ABC1DB0FCF44">
    <w:name w:val="A27146F82BF14B088EB6ABC1DB0FCF44"/>
  </w:style>
  <w:style w:type="paragraph" w:customStyle="1" w:styleId="BBD35FD148574F589DB2EA23FDECA6D3">
    <w:name w:val="BBD35FD148574F589DB2EA23FDECA6D3"/>
  </w:style>
  <w:style w:type="paragraph" w:customStyle="1" w:styleId="99560A00E77A415BA1B41556C09870EF">
    <w:name w:val="99560A00E77A415BA1B41556C09870EF"/>
  </w:style>
  <w:style w:type="paragraph" w:customStyle="1" w:styleId="0016037449B242ECAA39FA94B80B58F6">
    <w:name w:val="0016037449B242ECAA39FA94B80B58F6"/>
  </w:style>
  <w:style w:type="paragraph" w:customStyle="1" w:styleId="CA118D8CD71E4132B528A6DDE7BA968D">
    <w:name w:val="CA118D8CD71E4132B528A6DDE7BA968D"/>
  </w:style>
  <w:style w:type="paragraph" w:customStyle="1" w:styleId="ListHeader">
    <w:name w:val="List Header"/>
    <w:basedOn w:val="Normal"/>
    <w:uiPriority w:val="7"/>
    <w:qFormat/>
    <w:pPr>
      <w:spacing w:before="80" w:after="0" w:line="240" w:lineRule="auto"/>
    </w:pPr>
    <w:rPr>
      <w:rFonts w:eastAsiaTheme="minorHAnsi"/>
      <w:spacing w:val="40"/>
      <w:kern w:val="28"/>
      <w:sz w:val="28"/>
    </w:rPr>
  </w:style>
  <w:style w:type="paragraph" w:customStyle="1" w:styleId="C1A034C45801443BA2AB5DABAC59AF00">
    <w:name w:val="C1A034C45801443BA2AB5DABAC59AF00"/>
  </w:style>
  <w:style w:type="paragraph" w:customStyle="1" w:styleId="Bullets">
    <w:name w:val="Bullets"/>
    <w:basedOn w:val="Normal"/>
    <w:uiPriority w:val="7"/>
    <w:qFormat/>
    <w:pPr>
      <w:numPr>
        <w:numId w:val="1"/>
      </w:numPr>
      <w:spacing w:before="120" w:after="0" w:line="240" w:lineRule="auto"/>
      <w:ind w:left="360"/>
    </w:pPr>
    <w:rPr>
      <w:rFonts w:eastAsiaTheme="minorHAnsi"/>
    </w:rPr>
  </w:style>
  <w:style w:type="paragraph" w:customStyle="1" w:styleId="F21027FD5F6B4237B6CBAF6842346D80">
    <w:name w:val="F21027FD5F6B4237B6CBAF6842346D80"/>
  </w:style>
  <w:style w:type="paragraph" w:customStyle="1" w:styleId="29FC82500D1F43838E5F837D0A4D62BE">
    <w:name w:val="29FC82500D1F43838E5F837D0A4D62BE"/>
  </w:style>
  <w:style w:type="paragraph" w:customStyle="1" w:styleId="786C6D221526440F8598F0A2F0E772ED">
    <w:name w:val="786C6D221526440F8598F0A2F0E772ED"/>
  </w:style>
  <w:style w:type="paragraph" w:customStyle="1" w:styleId="02588BC4B96B4385BE59C6275E74C336">
    <w:name w:val="02588BC4B96B4385BE59C6275E74C336"/>
  </w:style>
  <w:style w:type="paragraph" w:customStyle="1" w:styleId="75C121C03139492A84A2D60EDAC8A4D0">
    <w:name w:val="75C121C03139492A84A2D60EDAC8A4D0"/>
  </w:style>
  <w:style w:type="paragraph" w:customStyle="1" w:styleId="4E8A42B005B74ED5B2F738F1CC2600E7">
    <w:name w:val="4E8A42B005B74ED5B2F738F1CC2600E7"/>
  </w:style>
  <w:style w:type="paragraph" w:customStyle="1" w:styleId="6B5D2B5C512C4D6C9C0F86D4668392E8">
    <w:name w:val="6B5D2B5C512C4D6C9C0F86D4668392E8"/>
  </w:style>
  <w:style w:type="paragraph" w:customStyle="1" w:styleId="111D25CBE675464A93F96B9F240E2FC5">
    <w:name w:val="111D25CBE675464A93F96B9F240E2FC5"/>
  </w:style>
  <w:style w:type="paragraph" w:customStyle="1" w:styleId="904E347B8F12463392F8D1CE2FA8865B">
    <w:name w:val="904E347B8F12463392F8D1CE2FA8865B"/>
  </w:style>
  <w:style w:type="paragraph" w:customStyle="1" w:styleId="3A9DA7C309EA41359C602C2363897223">
    <w:name w:val="3A9DA7C309EA41359C602C2363897223"/>
  </w:style>
  <w:style w:type="paragraph" w:customStyle="1" w:styleId="DA1168704A4D4509891122F7E74E684C">
    <w:name w:val="DA1168704A4D4509891122F7E74E684C"/>
  </w:style>
  <w:style w:type="paragraph" w:customStyle="1" w:styleId="3F71B15E0C2C440E95009D91CC57DC5C">
    <w:name w:val="3F71B15E0C2C440E95009D91CC57DC5C"/>
  </w:style>
  <w:style w:type="paragraph" w:customStyle="1" w:styleId="E86FACA59CC741538BB9CB22EBC391BC">
    <w:name w:val="E86FACA59CC741538BB9CB22EBC391BC"/>
  </w:style>
  <w:style w:type="paragraph" w:customStyle="1" w:styleId="687F5B7876CD4485AAFAC370D92C22A1">
    <w:name w:val="687F5B7876CD4485AAFAC370D92C22A1"/>
  </w:style>
  <w:style w:type="paragraph" w:customStyle="1" w:styleId="036C88C9A04D4F6194CE1892DD81F757">
    <w:name w:val="036C88C9A04D4F6194CE1892DD81F757"/>
  </w:style>
  <w:style w:type="character" w:customStyle="1" w:styleId="Heading2Char">
    <w:name w:val="Heading 2 Char"/>
    <w:basedOn w:val="DefaultParagraphFont"/>
    <w:link w:val="Heading2"/>
    <w:uiPriority w:val="1"/>
    <w:rPr>
      <w:rFonts w:eastAsiaTheme="minorHAnsi"/>
      <w:caps/>
      <w:spacing w:val="80"/>
      <w:sz w:val="72"/>
      <w:szCs w:val="72"/>
    </w:rPr>
  </w:style>
  <w:style w:type="paragraph" w:customStyle="1" w:styleId="7AFD6025C09848D5A2619D75A446E3EB">
    <w:name w:val="7AFD6025C09848D5A2619D75A446E3EB"/>
  </w:style>
  <w:style w:type="paragraph" w:customStyle="1" w:styleId="1710721145CF4A249FB223D91033FAAF">
    <w:name w:val="1710721145CF4A249FB223D91033FAAF"/>
  </w:style>
  <w:style w:type="paragraph" w:customStyle="1" w:styleId="8EA890FA77D44EB88BF224338363F89C">
    <w:name w:val="8EA890FA77D44EB88BF224338363F89C"/>
  </w:style>
  <w:style w:type="paragraph" w:customStyle="1" w:styleId="28EF93FAB378474E98C85FD8C79210B9">
    <w:name w:val="28EF93FAB378474E98C85FD8C79210B9"/>
  </w:style>
  <w:style w:type="paragraph" w:customStyle="1" w:styleId="3C80E41E2CE9426AB94EA50DF39841B6">
    <w:name w:val="3C80E41E2CE9426AB94EA50DF39841B6"/>
  </w:style>
  <w:style w:type="paragraph" w:customStyle="1" w:styleId="4C22345403F645C3A0E9D0D753ACF896">
    <w:name w:val="4C22345403F645C3A0E9D0D753ACF896"/>
  </w:style>
  <w:style w:type="paragraph" w:customStyle="1" w:styleId="70A5535168DE46A8AAA5A687F712450F">
    <w:name w:val="70A5535168DE46A8AAA5A687F712450F"/>
  </w:style>
  <w:style w:type="paragraph" w:customStyle="1" w:styleId="73B3A2857DE749748439E85E9760AFEA">
    <w:name w:val="73B3A2857DE749748439E85E9760AFEA"/>
  </w:style>
  <w:style w:type="paragraph" w:customStyle="1" w:styleId="8D7E40AE855A4B83AF073E7804D152F6">
    <w:name w:val="8D7E40AE855A4B83AF073E7804D152F6"/>
  </w:style>
  <w:style w:type="paragraph" w:customStyle="1" w:styleId="D094D072C2784C9D82404A8B9919975D">
    <w:name w:val="D094D072C2784C9D82404A8B9919975D"/>
  </w:style>
  <w:style w:type="paragraph" w:customStyle="1" w:styleId="76AA5856D56D4AECB400F0D17D94ACD1">
    <w:name w:val="76AA5856D56D4AECB400F0D17D94ACD1"/>
  </w:style>
  <w:style w:type="paragraph" w:customStyle="1" w:styleId="12FA00E7689049FF8FBF99890A0DE669">
    <w:name w:val="12FA00E7689049FF8FBF99890A0DE669"/>
  </w:style>
  <w:style w:type="paragraph" w:customStyle="1" w:styleId="FAED8BBB64D3471D909DD421710F787D">
    <w:name w:val="FAED8BBB64D3471D909DD421710F787D"/>
  </w:style>
  <w:style w:type="paragraph" w:customStyle="1" w:styleId="A0AAC4DF97D8460BACE0BD2BF2E864E1">
    <w:name w:val="A0AAC4DF97D8460BACE0BD2BF2E864E1"/>
  </w:style>
  <w:style w:type="paragraph" w:customStyle="1" w:styleId="EDEF0FC2C0F74C878E085FD75A5DFBDB">
    <w:name w:val="EDEF0FC2C0F74C878E085FD75A5DFBDB"/>
  </w:style>
  <w:style w:type="paragraph" w:customStyle="1" w:styleId="3289F147163E46A680FF3CAF7316F658">
    <w:name w:val="3289F147163E46A680FF3CAF7316F658"/>
  </w:style>
  <w:style w:type="paragraph" w:customStyle="1" w:styleId="FF124E5C5AA44F85917A063BB882F74A">
    <w:name w:val="FF124E5C5AA44F85917A063BB882F74A"/>
  </w:style>
  <w:style w:type="paragraph" w:customStyle="1" w:styleId="3BEEDEFD404648CD8CD6BB3CE64CE0A1">
    <w:name w:val="3BEEDEFD404648CD8CD6BB3CE64CE0A1"/>
  </w:style>
  <w:style w:type="paragraph" w:customStyle="1" w:styleId="85450CDC1B3245C88F7A2C781A944D90">
    <w:name w:val="85450CDC1B3245C88F7A2C781A944D90"/>
  </w:style>
  <w:style w:type="paragraph" w:customStyle="1" w:styleId="DF4402938EAB4CED835FDF1BF854BCBE">
    <w:name w:val="DF4402938EAB4CED835FDF1BF854BCBE"/>
  </w:style>
  <w:style w:type="paragraph" w:customStyle="1" w:styleId="9AC22C6FA0534D78BB80EA31FD6C3C42">
    <w:name w:val="9AC22C6FA0534D78BB80EA31FD6C3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6</Pages>
  <Words>1014</Words>
  <Characters>5780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2022-02-04T16:08:00Z</dcterms:created>
  <dcterms:modified xsi:type="dcterms:W3CDTF">2022-02-06T02:33:00Z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